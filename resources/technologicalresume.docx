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BC" w:rsidRPr="006401AB" w:rsidRDefault="00183F3D">
      <w:pPr>
        <w:pStyle w:val="ContactInfo"/>
        <w:rPr>
          <w:sz w:val="20"/>
        </w:rPr>
      </w:pPr>
      <w:sdt>
        <w:sdtPr>
          <w:rPr>
            <w:sz w:val="20"/>
          </w:rPr>
          <w:alias w:val="Street Address"/>
          <w:tag w:val="Street Address"/>
          <w:id w:val="1415969137"/>
          <w:placeholder>
            <w:docPart w:val="DEFE3D21951448939B75E45357DD7C8D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9B42F0" w:rsidRPr="006401AB">
            <w:rPr>
              <w:sz w:val="20"/>
            </w:rPr>
            <w:t>Lisa M. Caswell</w:t>
          </w:r>
        </w:sdtContent>
      </w:sdt>
    </w:p>
    <w:sdt>
      <w:sdtPr>
        <w:rPr>
          <w:sz w:val="20"/>
        </w:rPr>
        <w:alias w:val="Category"/>
        <w:tag w:val=""/>
        <w:id w:val="1543715586"/>
        <w:placeholder>
          <w:docPart w:val="54FB68AB2C48495087FDB798CEA876D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Pr="006401AB" w:rsidRDefault="009B42F0">
          <w:pPr>
            <w:pStyle w:val="ContactInfo"/>
            <w:rPr>
              <w:sz w:val="20"/>
            </w:rPr>
          </w:pPr>
          <w:r w:rsidRPr="006401AB">
            <w:rPr>
              <w:sz w:val="20"/>
            </w:rPr>
            <w:t>716 Winsor Avenue</w:t>
          </w:r>
        </w:p>
      </w:sdtContent>
    </w:sdt>
    <w:p w:rsidR="002C42BC" w:rsidRPr="006401AB" w:rsidRDefault="00183F3D">
      <w:pPr>
        <w:pStyle w:val="ContactInfo"/>
        <w:rPr>
          <w:sz w:val="20"/>
        </w:rPr>
      </w:pPr>
      <w:sdt>
        <w:sdtPr>
          <w:rPr>
            <w:sz w:val="20"/>
          </w:rPr>
          <w:alias w:val="Telephone"/>
          <w:tag w:val="Telephone"/>
          <w:id w:val="599758962"/>
          <w:placeholder>
            <w:docPart w:val="3150805549E34EF4B7E14EB402EA1E8B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9B42F0" w:rsidRPr="006401AB">
            <w:rPr>
              <w:sz w:val="20"/>
            </w:rPr>
            <w:t>Elmira, NY 14905</w:t>
          </w:r>
        </w:sdtContent>
      </w:sdt>
    </w:p>
    <w:sdt>
      <w:sdtPr>
        <w:rPr>
          <w:sz w:val="20"/>
        </w:rPr>
        <w:alias w:val="Website"/>
        <w:tag w:val="Website"/>
        <w:id w:val="48967594"/>
        <w:placeholder>
          <w:docPart w:val="3684F8EA6FED47558E48AA63D52DCCDC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2C42BC" w:rsidRPr="006401AB" w:rsidRDefault="009B42F0">
          <w:pPr>
            <w:pStyle w:val="ContactInfo"/>
            <w:rPr>
              <w:sz w:val="20"/>
            </w:rPr>
          </w:pPr>
          <w:r w:rsidRPr="006401AB">
            <w:rPr>
              <w:sz w:val="20"/>
            </w:rPr>
            <w:t>607-483-0853</w:t>
          </w:r>
        </w:p>
      </w:sdtContent>
    </w:sdt>
    <w:sdt>
      <w:sdtPr>
        <w:rPr>
          <w:rStyle w:val="Emphasis"/>
          <w:sz w:val="20"/>
        </w:rPr>
        <w:alias w:val="Email"/>
        <w:tag w:val=""/>
        <w:id w:val="1889536063"/>
        <w:placeholder>
          <w:docPart w:val="6CA6A7597033417F90184404DA76005E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Default="009B42F0">
          <w:pPr>
            <w:pStyle w:val="ContactInfo"/>
            <w:rPr>
              <w:rStyle w:val="Emphasis"/>
            </w:rPr>
          </w:pPr>
          <w:r w:rsidRPr="006401AB">
            <w:rPr>
              <w:rStyle w:val="Emphasis"/>
              <w:sz w:val="20"/>
            </w:rPr>
            <w:t>lisacaswell74@gmail.com</w:t>
          </w:r>
        </w:p>
      </w:sdtContent>
    </w:sdt>
    <w:p w:rsidR="002C42BC" w:rsidRDefault="00183F3D">
      <w:pPr>
        <w:pStyle w:val="Name"/>
      </w:pPr>
      <w:sdt>
        <w:sdtPr>
          <w:alias w:val="Your Name"/>
          <w:tag w:val=""/>
          <w:id w:val="1197042864"/>
          <w:placeholder>
            <w:docPart w:val="7F8619F7914046EAA0B13F19B6C3FD2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B42F0">
            <w:t>Lisa Caswell</w:t>
          </w:r>
        </w:sdtContent>
      </w:sdt>
    </w:p>
    <w:tbl>
      <w:tblPr>
        <w:tblStyle w:val="ResumeTable"/>
        <w:tblW w:w="5009" w:type="pct"/>
        <w:tblLook w:val="04A0" w:firstRow="1" w:lastRow="0" w:firstColumn="1" w:lastColumn="0" w:noHBand="0" w:noVBand="1"/>
        <w:tblDescription w:val="Resume"/>
      </w:tblPr>
      <w:tblGrid>
        <w:gridCol w:w="2449"/>
        <w:gridCol w:w="270"/>
        <w:gridCol w:w="8533"/>
      </w:tblGrid>
      <w:tr w:rsidR="002C42BC" w:rsidRPr="00C91526" w:rsidTr="007509B9">
        <w:trPr>
          <w:trHeight w:val="1692"/>
        </w:trPr>
        <w:tc>
          <w:tcPr>
            <w:tcW w:w="2449" w:type="dxa"/>
          </w:tcPr>
          <w:p w:rsidR="002C42BC" w:rsidRPr="00990F4B" w:rsidRDefault="00C77C14">
            <w:pPr>
              <w:pStyle w:val="Heading1"/>
              <w:rPr>
                <w:b/>
                <w:sz w:val="24"/>
                <w:szCs w:val="24"/>
              </w:rPr>
            </w:pPr>
            <w:r w:rsidRPr="00990F4B">
              <w:rPr>
                <w:b/>
                <w:sz w:val="24"/>
                <w:szCs w:val="24"/>
              </w:rPr>
              <w:t>Qualities &amp; Characteristics</w:t>
            </w:r>
          </w:p>
        </w:tc>
        <w:tc>
          <w:tcPr>
            <w:tcW w:w="270" w:type="dxa"/>
          </w:tcPr>
          <w:p w:rsidR="002C42BC" w:rsidRDefault="002C42BC"/>
        </w:tc>
        <w:tc>
          <w:tcPr>
            <w:tcW w:w="8533" w:type="dxa"/>
            <w:tcBorders>
              <w:bottom w:val="single" w:sz="4" w:space="0" w:color="7E97AD" w:themeColor="accent1"/>
            </w:tcBorders>
          </w:tcPr>
          <w:p w:rsidR="00F438A3" w:rsidRPr="00117736" w:rsidRDefault="00990F4B" w:rsidP="00F438A3">
            <w:pPr>
              <w:spacing w:after="0" w:line="240" w:lineRule="auto"/>
              <w:rPr>
                <w:sz w:val="24"/>
                <w:szCs w:val="24"/>
              </w:rPr>
            </w:pPr>
            <w:r w:rsidRPr="00117736">
              <w:rPr>
                <w:sz w:val="24"/>
                <w:szCs w:val="24"/>
              </w:rPr>
              <w:t xml:space="preserve">Organized, charismatic, diligent, imaginative, </w:t>
            </w:r>
            <w:r w:rsidR="00570D53">
              <w:rPr>
                <w:sz w:val="24"/>
                <w:szCs w:val="24"/>
              </w:rPr>
              <w:t>technological, open-minded</w:t>
            </w:r>
            <w:r w:rsidR="004E6733">
              <w:rPr>
                <w:sz w:val="24"/>
                <w:szCs w:val="24"/>
              </w:rPr>
              <w:t xml:space="preserve"> &amp; </w:t>
            </w:r>
            <w:r w:rsidRPr="00117736">
              <w:rPr>
                <w:sz w:val="24"/>
                <w:szCs w:val="24"/>
              </w:rPr>
              <w:t>cooperative. Utilizes leadership skills, a meticulous planner, inventive in the work process and environment, knowledgeable of the industry, and able to give &amp; receive constructive criticism. Experience with program development, supervising, evaluations, organizational planning, conflict resolution, utilization review, and professional writing.</w:t>
            </w:r>
          </w:p>
        </w:tc>
      </w:tr>
      <w:tr w:rsidR="002C42BC" w:rsidTr="007509B9">
        <w:trPr>
          <w:trHeight w:val="3482"/>
        </w:trPr>
        <w:tc>
          <w:tcPr>
            <w:tcW w:w="2449" w:type="dxa"/>
          </w:tcPr>
          <w:p w:rsidR="002C42BC" w:rsidRPr="00990F4B" w:rsidRDefault="00C77C14">
            <w:pPr>
              <w:pStyle w:val="Heading1"/>
              <w:rPr>
                <w:b/>
                <w:sz w:val="24"/>
                <w:szCs w:val="24"/>
              </w:rPr>
            </w:pPr>
            <w:r w:rsidRPr="00990F4B">
              <w:rPr>
                <w:b/>
                <w:sz w:val="24"/>
                <w:szCs w:val="24"/>
              </w:rPr>
              <w:t>Technical Skills</w:t>
            </w:r>
          </w:p>
        </w:tc>
        <w:tc>
          <w:tcPr>
            <w:tcW w:w="270" w:type="dxa"/>
          </w:tcPr>
          <w:p w:rsidR="002C42BC" w:rsidRDefault="002C42BC"/>
        </w:tc>
        <w:tc>
          <w:tcPr>
            <w:tcW w:w="8533" w:type="dxa"/>
            <w:tcBorders>
              <w:top w:val="single" w:sz="4" w:space="0" w:color="7E97AD" w:themeColor="accent1"/>
              <w:bottom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85"/>
              <w:gridCol w:w="1810"/>
              <w:gridCol w:w="2520"/>
              <w:gridCol w:w="2012"/>
            </w:tblGrid>
            <w:tr w:rsidR="007D339E" w:rsidRPr="00990F4B" w:rsidTr="00117736">
              <w:tc>
                <w:tcPr>
                  <w:tcW w:w="2085" w:type="dxa"/>
                  <w:shd w:val="clear" w:color="auto" w:fill="B1C0CD" w:themeFill="accent1" w:themeFillTint="99"/>
                </w:tcPr>
                <w:p w:rsidR="007D339E" w:rsidRPr="00F438A3" w:rsidRDefault="007D339E" w:rsidP="0066001F">
                  <w:pPr>
                    <w:jc w:val="both"/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438A3"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  <w:t>Skill</w:t>
                  </w:r>
                </w:p>
              </w:tc>
              <w:tc>
                <w:tcPr>
                  <w:tcW w:w="1810" w:type="dxa"/>
                  <w:shd w:val="clear" w:color="auto" w:fill="B1C0CD" w:themeFill="accent1" w:themeFillTint="99"/>
                </w:tcPr>
                <w:p w:rsidR="007D339E" w:rsidRPr="00F438A3" w:rsidRDefault="007D339E" w:rsidP="0066001F">
                  <w:pPr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438A3"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  <w:t>Experience Level</w:t>
                  </w:r>
                </w:p>
              </w:tc>
              <w:tc>
                <w:tcPr>
                  <w:tcW w:w="2520" w:type="dxa"/>
                  <w:shd w:val="clear" w:color="auto" w:fill="B1C0CD" w:themeFill="accent1" w:themeFillTint="99"/>
                </w:tcPr>
                <w:p w:rsidR="007D339E" w:rsidRPr="00F438A3" w:rsidRDefault="007D339E" w:rsidP="0066001F">
                  <w:pPr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438A3"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  <w:t>Skill</w:t>
                  </w:r>
                </w:p>
              </w:tc>
              <w:tc>
                <w:tcPr>
                  <w:tcW w:w="2012" w:type="dxa"/>
                  <w:shd w:val="clear" w:color="auto" w:fill="B1C0CD" w:themeFill="accent1" w:themeFillTint="99"/>
                </w:tcPr>
                <w:p w:rsidR="007D339E" w:rsidRPr="00F438A3" w:rsidRDefault="007D339E" w:rsidP="0066001F">
                  <w:pPr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438A3"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  <w:t>Experience Level</w:t>
                  </w:r>
                </w:p>
              </w:tc>
            </w:tr>
            <w:tr w:rsidR="007D339E" w:rsidRPr="00990F4B" w:rsidTr="00117736">
              <w:tc>
                <w:tcPr>
                  <w:tcW w:w="2085" w:type="dxa"/>
                </w:tcPr>
                <w:p w:rsidR="007D339E" w:rsidRPr="00F438A3" w:rsidRDefault="00F27059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Java</w:t>
                  </w:r>
                </w:p>
              </w:tc>
              <w:tc>
                <w:tcPr>
                  <w:tcW w:w="1810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  <w:tc>
                <w:tcPr>
                  <w:tcW w:w="2520" w:type="dxa"/>
                </w:tcPr>
                <w:p w:rsidR="007D339E" w:rsidRPr="00F438A3" w:rsidRDefault="007D339E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Linux</w:t>
                  </w:r>
                </w:p>
              </w:tc>
              <w:tc>
                <w:tcPr>
                  <w:tcW w:w="2012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</w:tr>
            <w:tr w:rsidR="007D339E" w:rsidRPr="00990F4B" w:rsidTr="00117736">
              <w:tc>
                <w:tcPr>
                  <w:tcW w:w="2085" w:type="dxa"/>
                </w:tcPr>
                <w:p w:rsidR="007D339E" w:rsidRPr="00F438A3" w:rsidRDefault="007D339E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HTML 5</w:t>
                  </w:r>
                </w:p>
              </w:tc>
              <w:tc>
                <w:tcPr>
                  <w:tcW w:w="1810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  <w:tc>
                <w:tcPr>
                  <w:tcW w:w="2520" w:type="dxa"/>
                </w:tcPr>
                <w:p w:rsidR="007D339E" w:rsidRPr="00F438A3" w:rsidRDefault="007D339E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Microsoft Word</w:t>
                  </w:r>
                </w:p>
              </w:tc>
              <w:tc>
                <w:tcPr>
                  <w:tcW w:w="2012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Advanced</w:t>
                  </w:r>
                </w:p>
              </w:tc>
            </w:tr>
            <w:tr w:rsidR="007D339E" w:rsidRPr="00990F4B" w:rsidTr="00117736">
              <w:tc>
                <w:tcPr>
                  <w:tcW w:w="2085" w:type="dxa"/>
                </w:tcPr>
                <w:p w:rsidR="007D339E" w:rsidRPr="00F438A3" w:rsidRDefault="007D339E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CSS</w:t>
                  </w:r>
                </w:p>
              </w:tc>
              <w:tc>
                <w:tcPr>
                  <w:tcW w:w="1810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  <w:tc>
                <w:tcPr>
                  <w:tcW w:w="2520" w:type="dxa"/>
                </w:tcPr>
                <w:p w:rsidR="007D339E" w:rsidRPr="00F438A3" w:rsidRDefault="007D339E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Microsoft Excel</w:t>
                  </w:r>
                </w:p>
              </w:tc>
              <w:tc>
                <w:tcPr>
                  <w:tcW w:w="2012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</w:tr>
            <w:tr w:rsidR="007D339E" w:rsidRPr="00990F4B" w:rsidTr="00117736">
              <w:tc>
                <w:tcPr>
                  <w:tcW w:w="2085" w:type="dxa"/>
                </w:tcPr>
                <w:p w:rsidR="007D339E" w:rsidRPr="00F438A3" w:rsidRDefault="00117736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D</w:t>
                  </w:r>
                  <w:r w:rsidR="007D339E"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atabases</w:t>
                  </w:r>
                </w:p>
              </w:tc>
              <w:tc>
                <w:tcPr>
                  <w:tcW w:w="1810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  <w:tc>
                <w:tcPr>
                  <w:tcW w:w="2520" w:type="dxa"/>
                </w:tcPr>
                <w:p w:rsidR="007D339E" w:rsidRPr="00F438A3" w:rsidRDefault="007D339E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Microsoft Access</w:t>
                  </w:r>
                </w:p>
              </w:tc>
              <w:tc>
                <w:tcPr>
                  <w:tcW w:w="2012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</w:tr>
            <w:tr w:rsidR="007D339E" w:rsidRPr="00990F4B" w:rsidTr="00117736">
              <w:tc>
                <w:tcPr>
                  <w:tcW w:w="2085" w:type="dxa"/>
                </w:tcPr>
                <w:p w:rsidR="007D339E" w:rsidRPr="00F438A3" w:rsidRDefault="007D339E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Version Control</w:t>
                  </w:r>
                </w:p>
              </w:tc>
              <w:tc>
                <w:tcPr>
                  <w:tcW w:w="1810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  <w:tc>
                <w:tcPr>
                  <w:tcW w:w="2520" w:type="dxa"/>
                </w:tcPr>
                <w:p w:rsidR="007D339E" w:rsidRPr="00F438A3" w:rsidRDefault="007D339E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Microsoft XP, 7, 8, 10</w:t>
                  </w:r>
                </w:p>
              </w:tc>
              <w:tc>
                <w:tcPr>
                  <w:tcW w:w="2012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</w:tr>
            <w:tr w:rsidR="007D339E" w:rsidRPr="00990F4B" w:rsidTr="00117736">
              <w:tc>
                <w:tcPr>
                  <w:tcW w:w="2085" w:type="dxa"/>
                </w:tcPr>
                <w:p w:rsidR="007D339E" w:rsidRPr="00F438A3" w:rsidRDefault="007D339E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C/C++</w:t>
                  </w:r>
                </w:p>
              </w:tc>
              <w:tc>
                <w:tcPr>
                  <w:tcW w:w="1810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  <w:tc>
                <w:tcPr>
                  <w:tcW w:w="2520" w:type="dxa"/>
                </w:tcPr>
                <w:p w:rsidR="007D339E" w:rsidRPr="00F438A3" w:rsidRDefault="00937D47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Microsoft Visio</w:t>
                  </w:r>
                </w:p>
              </w:tc>
              <w:tc>
                <w:tcPr>
                  <w:tcW w:w="2012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</w:tr>
            <w:tr w:rsidR="007D339E" w:rsidRPr="00990F4B" w:rsidTr="00117736">
              <w:tc>
                <w:tcPr>
                  <w:tcW w:w="2085" w:type="dxa"/>
                </w:tcPr>
                <w:p w:rsidR="007D339E" w:rsidRPr="00F438A3" w:rsidRDefault="007D339E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Visual Basic</w:t>
                  </w:r>
                </w:p>
              </w:tc>
              <w:tc>
                <w:tcPr>
                  <w:tcW w:w="1810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  <w:tc>
                <w:tcPr>
                  <w:tcW w:w="2520" w:type="dxa"/>
                </w:tcPr>
                <w:p w:rsidR="007D339E" w:rsidRPr="00F438A3" w:rsidRDefault="007D339E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Networking</w:t>
                  </w:r>
                </w:p>
              </w:tc>
              <w:tc>
                <w:tcPr>
                  <w:tcW w:w="2012" w:type="dxa"/>
                </w:tcPr>
                <w:p w:rsidR="007D339E" w:rsidRPr="00F438A3" w:rsidRDefault="007D339E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Beginner</w:t>
                  </w:r>
                </w:p>
              </w:tc>
            </w:tr>
            <w:tr w:rsidR="002F5C51" w:rsidRPr="00990F4B" w:rsidTr="00117736">
              <w:tc>
                <w:tcPr>
                  <w:tcW w:w="2085" w:type="dxa"/>
                </w:tcPr>
                <w:p w:rsidR="002F5C51" w:rsidRPr="00F438A3" w:rsidRDefault="00990F4B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Gan</w:t>
                  </w:r>
                  <w:r w:rsidR="002F5C51"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tt Charts</w:t>
                  </w:r>
                </w:p>
              </w:tc>
              <w:tc>
                <w:tcPr>
                  <w:tcW w:w="1810" w:type="dxa"/>
                </w:tcPr>
                <w:p w:rsidR="002F5C51" w:rsidRPr="00F438A3" w:rsidRDefault="002F5C51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  <w:tc>
                <w:tcPr>
                  <w:tcW w:w="2520" w:type="dxa"/>
                </w:tcPr>
                <w:p w:rsidR="002F5C51" w:rsidRPr="00F438A3" w:rsidRDefault="00937D47" w:rsidP="0066001F">
                  <w:pPr>
                    <w:rPr>
                      <w:b/>
                      <w:color w:val="53585D" w:themeColor="text2" w:themeTint="BF"/>
                      <w:sz w:val="24"/>
                      <w:szCs w:val="24"/>
                    </w:rPr>
                  </w:pPr>
                  <w:r w:rsidRPr="00F438A3">
                    <w:rPr>
                      <w:b/>
                      <w:color w:val="53585D" w:themeColor="text2" w:themeTint="BF"/>
                      <w:sz w:val="24"/>
                      <w:szCs w:val="24"/>
                    </w:rPr>
                    <w:t>Agile/Scrum</w:t>
                  </w:r>
                </w:p>
              </w:tc>
              <w:tc>
                <w:tcPr>
                  <w:tcW w:w="2012" w:type="dxa"/>
                </w:tcPr>
                <w:p w:rsidR="00990F4B" w:rsidRPr="00F438A3" w:rsidRDefault="00B41139" w:rsidP="0066001F">
                  <w:pPr>
                    <w:rPr>
                      <w:sz w:val="24"/>
                      <w:szCs w:val="24"/>
                    </w:rPr>
                  </w:pPr>
                  <w:r w:rsidRPr="00F438A3">
                    <w:rPr>
                      <w:sz w:val="24"/>
                      <w:szCs w:val="24"/>
                    </w:rPr>
                    <w:t>Intermediate</w:t>
                  </w:r>
                </w:p>
              </w:tc>
            </w:tr>
          </w:tbl>
          <w:p w:rsidR="00533A7F" w:rsidRPr="00C77DC7" w:rsidRDefault="00533A7F" w:rsidP="0066001F">
            <w:pPr>
              <w:pStyle w:val="ResumeText"/>
              <w:spacing w:after="0"/>
              <w:rPr>
                <w:sz w:val="16"/>
                <w:szCs w:val="16"/>
              </w:rPr>
            </w:pPr>
          </w:p>
        </w:tc>
      </w:tr>
      <w:tr w:rsidR="00281671" w:rsidRPr="00C91526" w:rsidTr="007509B9">
        <w:trPr>
          <w:trHeight w:val="2582"/>
        </w:trPr>
        <w:tc>
          <w:tcPr>
            <w:tcW w:w="2449" w:type="dxa"/>
          </w:tcPr>
          <w:p w:rsidR="00281671" w:rsidRPr="00990F4B" w:rsidRDefault="00281671" w:rsidP="00281671">
            <w:pPr>
              <w:pStyle w:val="Heading1"/>
              <w:spacing w:after="0"/>
              <w:rPr>
                <w:b/>
                <w:sz w:val="24"/>
                <w:szCs w:val="24"/>
              </w:rPr>
            </w:pPr>
            <w:r w:rsidRPr="00990F4B">
              <w:rPr>
                <w:b/>
                <w:sz w:val="24"/>
                <w:szCs w:val="24"/>
              </w:rPr>
              <w:t>Experience</w:t>
            </w:r>
          </w:p>
        </w:tc>
        <w:tc>
          <w:tcPr>
            <w:tcW w:w="270" w:type="dxa"/>
          </w:tcPr>
          <w:p w:rsidR="00281671" w:rsidRDefault="00281671" w:rsidP="00281671">
            <w:pPr>
              <w:rPr>
                <w:b/>
              </w:rPr>
            </w:pPr>
          </w:p>
          <w:p w:rsidR="00F438A3" w:rsidRPr="00630556" w:rsidRDefault="00F438A3" w:rsidP="00281671">
            <w:pPr>
              <w:rPr>
                <w:b/>
              </w:rPr>
            </w:pPr>
          </w:p>
        </w:tc>
        <w:tc>
          <w:tcPr>
            <w:tcW w:w="8533" w:type="dxa"/>
            <w:tcBorders>
              <w:top w:val="single" w:sz="4" w:space="0" w:color="auto"/>
            </w:tcBorders>
          </w:tcPr>
          <w:sdt>
            <w:sdtPr>
              <w:rPr>
                <w:rFonts w:eastAsiaTheme="minorEastAsia"/>
                <w:b/>
                <w:bCs/>
                <w:caps/>
                <w:sz w:val="24"/>
                <w:szCs w:val="24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  <w:sz w:val="24"/>
                    <w:szCs w:val="24"/>
                  </w:rPr>
                  <w:id w:val="-240649772"/>
                  <w:placeholder>
                    <w:docPart w:val="75118DE2CCB54AC08F4C6A0E77A0B0A2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BC2CD3" w:rsidRDefault="00281671" w:rsidP="00F438A3">
                    <w:pPr>
                      <w:pStyle w:val="ResumeText"/>
                      <w:spacing w:after="0" w:line="240" w:lineRule="auto"/>
                      <w:rPr>
                        <w:b/>
                        <w:sz w:val="24"/>
                        <w:szCs w:val="24"/>
                      </w:rPr>
                    </w:pPr>
                    <w:r w:rsidRPr="00117736">
                      <w:rPr>
                        <w:b/>
                        <w:sz w:val="24"/>
                        <w:szCs w:val="24"/>
                      </w:rPr>
                      <w:t>Mathemat</w:t>
                    </w:r>
                    <w:r w:rsidR="007B7BF6">
                      <w:rPr>
                        <w:b/>
                        <w:sz w:val="24"/>
                        <w:szCs w:val="24"/>
                      </w:rPr>
                      <w:t xml:space="preserve">ics Tutor- Mansfield University   </w:t>
                    </w:r>
                  </w:p>
                  <w:p w:rsidR="00281671" w:rsidRPr="00117736" w:rsidRDefault="007B7BF6" w:rsidP="00F438A3">
                    <w:pPr>
                      <w:pStyle w:val="ResumeText"/>
                      <w:spacing w:after="0" w:line="240" w:lineRule="auto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 xml:space="preserve"> </w:t>
                    </w:r>
                    <w:r w:rsidR="00BC2CD3" w:rsidRPr="00117736">
                      <w:rPr>
                        <w:b/>
                        <w:sz w:val="24"/>
                        <w:szCs w:val="24"/>
                      </w:rPr>
                      <w:t>9/16-</w:t>
                    </w:r>
                    <w:r w:rsidR="00BC2CD3">
                      <w:rPr>
                        <w:b/>
                        <w:sz w:val="24"/>
                        <w:szCs w:val="24"/>
                      </w:rPr>
                      <w:t>P</w:t>
                    </w:r>
                    <w:r w:rsidR="00BC2CD3" w:rsidRPr="00117736">
                      <w:rPr>
                        <w:b/>
                        <w:sz w:val="24"/>
                        <w:szCs w:val="24"/>
                      </w:rPr>
                      <w:t>resent</w:t>
                    </w:r>
                    <w:r>
                      <w:rPr>
                        <w:b/>
                        <w:sz w:val="24"/>
                        <w:szCs w:val="24"/>
                      </w:rPr>
                      <w:t xml:space="preserve">           </w:t>
                    </w:r>
                    <w:r w:rsidR="00281671" w:rsidRPr="00117736">
                      <w:rPr>
                        <w:b/>
                        <w:sz w:val="24"/>
                        <w:szCs w:val="24"/>
                      </w:rPr>
                      <w:t xml:space="preserve"> </w:t>
                    </w:r>
                  </w:p>
                  <w:p w:rsidR="00281671" w:rsidRPr="00117736" w:rsidRDefault="00281671" w:rsidP="00F438A3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</w:rPr>
                    </w:pPr>
                    <w:r w:rsidRPr="00117736">
                      <w:rPr>
                        <w:sz w:val="24"/>
                        <w:szCs w:val="24"/>
                      </w:rPr>
                      <w:t>Work with students in need of additional assistance with their math class, help students gain a better understanding of course material, maintain open lines of communication with the student for further</w:t>
                    </w:r>
                    <w:r w:rsidR="004E6733">
                      <w:rPr>
                        <w:sz w:val="24"/>
                        <w:szCs w:val="24"/>
                      </w:rPr>
                      <w:t xml:space="preserve"> questions or understanding, &amp; document </w:t>
                    </w:r>
                    <w:r w:rsidRPr="00117736">
                      <w:rPr>
                        <w:sz w:val="24"/>
                        <w:szCs w:val="24"/>
                      </w:rPr>
                      <w:t>student’s visit</w:t>
                    </w:r>
                    <w:r w:rsidR="003A0D26">
                      <w:rPr>
                        <w:sz w:val="24"/>
                        <w:szCs w:val="24"/>
                      </w:rPr>
                      <w:t>s</w:t>
                    </w:r>
                    <w:r w:rsidRPr="00117736">
                      <w:rPr>
                        <w:sz w:val="24"/>
                        <w:szCs w:val="24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eastAsiaTheme="minorEastAsia"/>
                    <w:b/>
                    <w:bCs/>
                    <w:caps/>
                    <w:sz w:val="24"/>
                    <w:szCs w:val="24"/>
                  </w:rPr>
                  <w:id w:val="329100876"/>
                  <w:placeholder>
                    <w:docPart w:val="BA712E07E1524AB3B4B6FFB116140CD3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BC2CD3" w:rsidRDefault="00D5057D" w:rsidP="00F438A3">
                    <w:pPr>
                      <w:pStyle w:val="ResumeText"/>
                      <w:spacing w:after="0" w:line="240" w:lineRule="auto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rFonts w:eastAsiaTheme="minorEastAsia"/>
                        <w:b/>
                        <w:bCs/>
                        <w:caps/>
                        <w:sz w:val="24"/>
                        <w:szCs w:val="24"/>
                      </w:rPr>
                      <w:t>P</w:t>
                    </w:r>
                    <w:r w:rsidR="00281671">
                      <w:rPr>
                        <w:b/>
                        <w:sz w:val="24"/>
                        <w:szCs w:val="24"/>
                      </w:rPr>
                      <w:t>roject Manager- Cornin</w:t>
                    </w:r>
                    <w:r w:rsidR="00B83E06">
                      <w:rPr>
                        <w:b/>
                        <w:sz w:val="24"/>
                        <w:szCs w:val="24"/>
                      </w:rPr>
                      <w:t>g Community College</w:t>
                    </w:r>
                  </w:p>
                  <w:p w:rsidR="002A3B45" w:rsidRPr="00117736" w:rsidRDefault="00BC2CD3" w:rsidP="00F438A3">
                    <w:pPr>
                      <w:pStyle w:val="ResumeText"/>
                      <w:spacing w:after="0" w:line="240" w:lineRule="auto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 xml:space="preserve">1/15-5/15            </w:t>
                    </w:r>
                    <w:r w:rsidR="00B83E06">
                      <w:rPr>
                        <w:b/>
                        <w:sz w:val="24"/>
                        <w:szCs w:val="24"/>
                      </w:rPr>
                      <w:t xml:space="preserve">      </w:t>
                    </w:r>
                  </w:p>
                  <w:p w:rsidR="002A3B45" w:rsidRDefault="002A3B45" w:rsidP="00F438A3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117736">
                      <w:rPr>
                        <w:sz w:val="24"/>
                        <w:szCs w:val="24"/>
                      </w:rPr>
                      <w:t>Selected as team manager</w:t>
                    </w:r>
                    <w:r>
                      <w:rPr>
                        <w:sz w:val="24"/>
                        <w:szCs w:val="24"/>
                      </w:rPr>
                      <w:t>: O</w:t>
                    </w:r>
                    <w:r w:rsidRPr="00117736">
                      <w:rPr>
                        <w:sz w:val="24"/>
                        <w:szCs w:val="24"/>
                      </w:rPr>
                      <w:t>rgan</w:t>
                    </w:r>
                    <w:r w:rsidR="00C77E35">
                      <w:rPr>
                        <w:sz w:val="24"/>
                        <w:szCs w:val="24"/>
                      </w:rPr>
                      <w:t>ized</w:t>
                    </w:r>
                    <w:r w:rsidR="00570D53">
                      <w:rPr>
                        <w:sz w:val="24"/>
                        <w:szCs w:val="24"/>
                      </w:rPr>
                      <w:t xml:space="preserve"> and le</w:t>
                    </w:r>
                    <w:r>
                      <w:rPr>
                        <w:sz w:val="24"/>
                        <w:szCs w:val="24"/>
                      </w:rPr>
                      <w:t>d the t</w:t>
                    </w:r>
                    <w:r w:rsidRPr="00117736">
                      <w:rPr>
                        <w:sz w:val="24"/>
                        <w:szCs w:val="24"/>
                      </w:rPr>
                      <w:t>eam</w:t>
                    </w:r>
                    <w:r>
                      <w:rPr>
                        <w:sz w:val="24"/>
                        <w:szCs w:val="24"/>
                      </w:rPr>
                      <w:t xml:space="preserve"> in identifying p</w:t>
                    </w:r>
                    <w:r w:rsidRPr="00117736">
                      <w:rPr>
                        <w:sz w:val="24"/>
                        <w:szCs w:val="24"/>
                      </w:rPr>
                      <w:t xml:space="preserve">roduct owner’s needs for a business within the community. </w:t>
                    </w: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 w:rsidRPr="00117736">
                      <w:rPr>
                        <w:sz w:val="24"/>
                        <w:szCs w:val="24"/>
                      </w:rPr>
                      <w:t>Project organized by using the Syste</w:t>
                    </w:r>
                    <w:r w:rsidR="003A0D26">
                      <w:rPr>
                        <w:sz w:val="24"/>
                        <w:szCs w:val="24"/>
                      </w:rPr>
                      <w:t xml:space="preserve">m Development Life Cycle (SDLC): </w:t>
                    </w:r>
                    <w:r w:rsidRPr="00117736">
                      <w:rPr>
                        <w:sz w:val="24"/>
                        <w:szCs w:val="24"/>
                      </w:rPr>
                      <w:t>system planning &amp; selection, analysis, design, &amp; implementation. Developed a charter: overview of the pro</w:t>
                    </w:r>
                    <w:r>
                      <w:rPr>
                        <w:sz w:val="24"/>
                        <w:szCs w:val="24"/>
                      </w:rPr>
                      <w:t xml:space="preserve">ject, objectives, product owner’s </w:t>
                    </w:r>
                    <w:r w:rsidRPr="00117736">
                      <w:rPr>
                        <w:sz w:val="24"/>
                        <w:szCs w:val="24"/>
                      </w:rPr>
                      <w:t>inf</w:t>
                    </w:r>
                    <w:r>
                      <w:rPr>
                        <w:sz w:val="24"/>
                        <w:szCs w:val="24"/>
                      </w:rPr>
                      <w:t>ormation, and team responsibilities</w:t>
                    </w:r>
                    <w:r w:rsidRPr="00117736">
                      <w:rPr>
                        <w:sz w:val="24"/>
                        <w:szCs w:val="24"/>
                      </w:rPr>
                      <w:t>.  Developed Baseline Project Plan: an introduction, system description, feasibility assessment, Gantt Chart, Process Modeling with data-flow diagrams (DFD), entity rela</w:t>
                    </w:r>
                    <w:r>
                      <w:rPr>
                        <w:sz w:val="24"/>
                        <w:szCs w:val="24"/>
                      </w:rPr>
                      <w:t>tionship</w:t>
                    </w:r>
                    <w:r w:rsidRPr="00117736">
                      <w:rPr>
                        <w:sz w:val="24"/>
                        <w:szCs w:val="24"/>
                      </w:rPr>
                      <w:t xml:space="preserve"> modeling with an Entity-relationship diagram (ERD’s), &amp; use-case diagrams to analyze the functional relationship requirements. </w:t>
                    </w:r>
                    <w:r>
                      <w:rPr>
                        <w:sz w:val="24"/>
                        <w:szCs w:val="24"/>
                      </w:rPr>
                      <w:t xml:space="preserve"> Developed a </w:t>
                    </w:r>
                    <w:r w:rsidRPr="00117736">
                      <w:rPr>
                        <w:sz w:val="24"/>
                        <w:szCs w:val="24"/>
                      </w:rPr>
                      <w:t>user inte</w:t>
                    </w:r>
                    <w:r>
                      <w:rPr>
                        <w:sz w:val="24"/>
                        <w:szCs w:val="24"/>
                      </w:rPr>
                      <w:t>rface, database,</w:t>
                    </w:r>
                    <w:r w:rsidR="00875145">
                      <w:rPr>
                        <w:sz w:val="24"/>
                        <w:szCs w:val="24"/>
                      </w:rPr>
                      <w:t xml:space="preserve"> project workbook;</w:t>
                    </w:r>
                    <w:r w:rsidRPr="00117736">
                      <w:rPr>
                        <w:sz w:val="24"/>
                        <w:szCs w:val="24"/>
                      </w:rPr>
                      <w:t xml:space="preserve"> presented the project</w:t>
                    </w:r>
                    <w:r>
                      <w:rPr>
                        <w:sz w:val="24"/>
                        <w:szCs w:val="24"/>
                      </w:rPr>
                      <w:t>,</w:t>
                    </w:r>
                    <w:r w:rsidR="004E6733">
                      <w:rPr>
                        <w:sz w:val="24"/>
                        <w:szCs w:val="24"/>
                      </w:rPr>
                      <w:t xml:space="preserve"> &amp;</w:t>
                    </w:r>
                    <w:r>
                      <w:rPr>
                        <w:sz w:val="24"/>
                        <w:szCs w:val="24"/>
                      </w:rPr>
                      <w:t xml:space="preserve"> trained the </w:t>
                    </w:r>
                    <w:r w:rsidRPr="00117736">
                      <w:rPr>
                        <w:sz w:val="24"/>
                        <w:szCs w:val="24"/>
                      </w:rPr>
                      <w:t>owner.</w:t>
                    </w:r>
                  </w:p>
                  <w:p w:rsidR="002A3B45" w:rsidRDefault="002A3B45" w:rsidP="00F438A3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 xml:space="preserve">Department of Veteran Affairs- </w:t>
                    </w:r>
                    <w:r w:rsidR="00B83E06">
                      <w:rPr>
                        <w:sz w:val="24"/>
                        <w:szCs w:val="24"/>
                      </w:rPr>
                      <w:t>Supervisor &amp;</w:t>
                    </w:r>
                    <w:r w:rsidR="004E6733">
                      <w:rPr>
                        <w:sz w:val="24"/>
                        <w:szCs w:val="24"/>
                      </w:rPr>
                      <w:t xml:space="preserve"> Therapist</w:t>
                    </w:r>
                    <w:r w:rsidR="00B83E06">
                      <w:rPr>
                        <w:sz w:val="24"/>
                        <w:szCs w:val="24"/>
                      </w:rPr>
                      <w:t xml:space="preserve"> </w:t>
                    </w:r>
                  </w:p>
                  <w:p w:rsidR="00BC2CD3" w:rsidRPr="007B7BF6" w:rsidRDefault="00BC2CD3" w:rsidP="00F438A3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 xml:space="preserve">9/09-9/10             </w:t>
                    </w:r>
                  </w:p>
                  <w:p w:rsidR="00F438A3" w:rsidRDefault="00D5057D" w:rsidP="00F438A3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117736">
                      <w:rPr>
                        <w:sz w:val="24"/>
                        <w:szCs w:val="24"/>
                      </w:rPr>
                      <w:t xml:space="preserve">Supervisor of Social </w:t>
                    </w:r>
                    <w:r>
                      <w:rPr>
                        <w:sz w:val="24"/>
                        <w:szCs w:val="24"/>
                      </w:rPr>
                      <w:t>Workers in a Psychiatric Unit, Medical Dept., and L</w:t>
                    </w:r>
                    <w:r w:rsidR="00C77E35">
                      <w:rPr>
                        <w:sz w:val="24"/>
                        <w:szCs w:val="24"/>
                      </w:rPr>
                      <w:t>ong Term Care Facility.  C</w:t>
                    </w:r>
                    <w:r w:rsidRPr="00117736">
                      <w:rPr>
                        <w:sz w:val="24"/>
                        <w:szCs w:val="24"/>
                      </w:rPr>
                      <w:t>ompleted progress reports, employee evaluations, facilitated supervisory meetings, organized and facilitated department meetings, collaborate with physicians</w:t>
                    </w:r>
                    <w:r w:rsidR="004E6733">
                      <w:rPr>
                        <w:sz w:val="24"/>
                        <w:szCs w:val="24"/>
                      </w:rPr>
                      <w:t xml:space="preserve"> &amp;</w:t>
                    </w:r>
                    <w:bookmarkStart w:id="0" w:name="_GoBack"/>
                    <w:bookmarkEnd w:id="0"/>
                    <w:r w:rsidRPr="00117736">
                      <w:rPr>
                        <w:sz w:val="24"/>
                        <w:szCs w:val="24"/>
                      </w:rPr>
                      <w:t xml:space="preserve"> </w:t>
                    </w:r>
                    <w:r w:rsidR="005A46E8">
                      <w:rPr>
                        <w:sz w:val="24"/>
                        <w:szCs w:val="24"/>
                      </w:rPr>
                      <w:lastRenderedPageBreak/>
                      <w:t xml:space="preserve">other </w:t>
                    </w:r>
                    <w:r w:rsidRPr="00117736">
                      <w:rPr>
                        <w:sz w:val="24"/>
                        <w:szCs w:val="24"/>
                      </w:rPr>
                      <w:t>hospita</w:t>
                    </w:r>
                    <w:r w:rsidR="00C77E35">
                      <w:rPr>
                        <w:sz w:val="24"/>
                        <w:szCs w:val="24"/>
                      </w:rPr>
                      <w:t>l staff, provided Social Work su</w:t>
                    </w:r>
                    <w:r w:rsidRPr="00117736">
                      <w:rPr>
                        <w:sz w:val="24"/>
                        <w:szCs w:val="24"/>
                      </w:rPr>
                      <w:t>pervision, provided conflict res</w:t>
                    </w:r>
                    <w:r w:rsidR="004E6733">
                      <w:rPr>
                        <w:sz w:val="24"/>
                        <w:szCs w:val="24"/>
                      </w:rPr>
                      <w:t>olution between disciplines, &amp;</w:t>
                    </w:r>
                    <w:r w:rsidRPr="00117736">
                      <w:rPr>
                        <w:sz w:val="24"/>
                        <w:szCs w:val="24"/>
                      </w:rPr>
                      <w:t xml:space="preserve"> conducted groups for therapy</w:t>
                    </w:r>
                    <w:r>
                      <w:rPr>
                        <w:sz w:val="24"/>
                        <w:szCs w:val="24"/>
                      </w:rPr>
                      <w:t>.</w:t>
                    </w:r>
                    <w:r w:rsidRPr="00117736">
                      <w:rPr>
                        <w:sz w:val="24"/>
                        <w:szCs w:val="24"/>
                      </w:rPr>
                      <w:t xml:space="preserve"> </w:t>
                    </w:r>
                  </w:p>
                  <w:p w:rsidR="00BC2CD3" w:rsidRDefault="0022019A" w:rsidP="00F438A3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117736">
                      <w:rPr>
                        <w:b/>
                        <w:sz w:val="24"/>
                        <w:szCs w:val="24"/>
                      </w:rPr>
                      <w:t>Chemung ARC</w:t>
                    </w:r>
                    <w:r w:rsidRPr="00117736">
                      <w:rPr>
                        <w:sz w:val="24"/>
                        <w:szCs w:val="24"/>
                      </w:rPr>
                      <w:t>- Therapist/ Social Worker</w:t>
                    </w:r>
                    <w:r w:rsidR="00B83E06">
                      <w:rPr>
                        <w:sz w:val="24"/>
                        <w:szCs w:val="24"/>
                      </w:rPr>
                      <w:t xml:space="preserve"> </w:t>
                    </w:r>
                  </w:p>
                  <w:p w:rsidR="0022019A" w:rsidRPr="00117736" w:rsidRDefault="00BC2CD3" w:rsidP="00F438A3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117736">
                      <w:rPr>
                        <w:b/>
                        <w:sz w:val="24"/>
                        <w:szCs w:val="24"/>
                      </w:rPr>
                      <w:t>4/09-9/09</w:t>
                    </w:r>
                    <w:r>
                      <w:rPr>
                        <w:b/>
                        <w:sz w:val="24"/>
                        <w:szCs w:val="24"/>
                      </w:rPr>
                      <w:t xml:space="preserve">              </w:t>
                    </w:r>
                    <w:r w:rsidR="00B83E06">
                      <w:rPr>
                        <w:sz w:val="24"/>
                        <w:szCs w:val="24"/>
                      </w:rPr>
                      <w:t xml:space="preserve">                         </w:t>
                    </w:r>
                  </w:p>
                  <w:p w:rsidR="00281671" w:rsidRPr="00A22528" w:rsidRDefault="0022019A" w:rsidP="00BC2CD3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</w:rPr>
                    </w:pPr>
                    <w:r w:rsidRPr="00117736">
                      <w:rPr>
                        <w:sz w:val="24"/>
                        <w:szCs w:val="24"/>
                      </w:rPr>
                      <w:t>Provided therapy for individuals with de</w:t>
                    </w:r>
                    <w:r>
                      <w:rPr>
                        <w:sz w:val="24"/>
                        <w:szCs w:val="24"/>
                      </w:rPr>
                      <w:t>velopmental disabilities who participated in assisted work environments. C</w:t>
                    </w:r>
                    <w:r w:rsidRPr="00117736">
                      <w:rPr>
                        <w:sz w:val="24"/>
                        <w:szCs w:val="24"/>
                      </w:rPr>
                      <w:t>ompleted progress reports, facilitated supervisory meetings,</w:t>
                    </w:r>
                    <w:r>
                      <w:rPr>
                        <w:sz w:val="24"/>
                        <w:szCs w:val="24"/>
                      </w:rPr>
                      <w:t xml:space="preserve"> group leader for </w:t>
                    </w:r>
                    <w:r w:rsidRPr="00117736">
                      <w:rPr>
                        <w:sz w:val="24"/>
                        <w:szCs w:val="24"/>
                      </w:rPr>
                      <w:t>trauma groups</w:t>
                    </w:r>
                    <w:r w:rsidR="004E6733">
                      <w:rPr>
                        <w:sz w:val="24"/>
                        <w:szCs w:val="24"/>
                      </w:rPr>
                      <w:t>, developed treatment plans, &amp;</w:t>
                    </w:r>
                    <w:r w:rsidRPr="00117736">
                      <w:rPr>
                        <w:sz w:val="24"/>
                        <w:szCs w:val="24"/>
                      </w:rPr>
                      <w:t xml:space="preserve"> provided d</w:t>
                    </w:r>
                    <w:r>
                      <w:rPr>
                        <w:sz w:val="24"/>
                        <w:szCs w:val="24"/>
                      </w:rPr>
                      <w:t>ocumentation.</w:t>
                    </w:r>
                  </w:p>
                </w:sdtContent>
              </w:sdt>
            </w:sdtContent>
          </w:sdt>
        </w:tc>
      </w:tr>
      <w:tr w:rsidR="00281671" w:rsidRPr="00C91526" w:rsidTr="007509B9">
        <w:trPr>
          <w:trHeight w:val="5372"/>
        </w:trPr>
        <w:tc>
          <w:tcPr>
            <w:tcW w:w="2449" w:type="dxa"/>
          </w:tcPr>
          <w:p w:rsidR="00281671" w:rsidRPr="00117736" w:rsidRDefault="00281671" w:rsidP="00281671">
            <w:pPr>
              <w:pStyle w:val="Heading1"/>
              <w:rPr>
                <w:b/>
                <w:sz w:val="24"/>
                <w:szCs w:val="24"/>
              </w:rPr>
            </w:pPr>
            <w:r w:rsidRPr="00117736">
              <w:rPr>
                <w:b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270" w:type="dxa"/>
          </w:tcPr>
          <w:p w:rsidR="00281671" w:rsidRPr="00117736" w:rsidRDefault="00281671" w:rsidP="00281671">
            <w:pPr>
              <w:rPr>
                <w:sz w:val="24"/>
                <w:szCs w:val="24"/>
              </w:rPr>
            </w:pPr>
          </w:p>
        </w:tc>
        <w:tc>
          <w:tcPr>
            <w:tcW w:w="8533" w:type="dxa"/>
          </w:tcPr>
          <w:sdt>
            <w:sdtPr>
              <w:rPr>
                <w:rFonts w:eastAsiaTheme="minorEastAsia"/>
                <w:b/>
                <w:bCs/>
                <w:caps/>
                <w:sz w:val="24"/>
                <w:szCs w:val="24"/>
              </w:rPr>
              <w:id w:val="-691765356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  <w:sz w:val="24"/>
                    <w:szCs w:val="24"/>
                  </w:rPr>
                  <w:id w:val="-1126388115"/>
                  <w:placeholder>
                    <w:docPart w:val="F17713AD2405424EA37E5E33D85B9A74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sdt>
                    <w:sdtPr>
                      <w:rPr>
                        <w:rFonts w:eastAsiaTheme="minorEastAsia"/>
                        <w:b/>
                        <w:bCs/>
                        <w:caps/>
                        <w:sz w:val="24"/>
                        <w:szCs w:val="24"/>
                      </w:rPr>
                      <w:id w:val="348926382"/>
                      <w15:repeatingSection/>
                    </w:sdtPr>
                    <w:sdtEndPr>
                      <w:rPr>
                        <w:b w:val="0"/>
                        <w:bCs w:val="0"/>
                        <w:caps w:val="0"/>
                      </w:rPr>
                    </w:sdtEndPr>
                    <w:sdtContent>
                      <w:sdt>
                        <w:sdtPr>
                          <w:rPr>
                            <w:rFonts w:eastAsiaTheme="minorEastAsia"/>
                            <w:b/>
                            <w:bCs/>
                            <w:caps/>
                            <w:sz w:val="24"/>
                            <w:szCs w:val="24"/>
                          </w:rPr>
                          <w:id w:val="1126890805"/>
                          <w:placeholder>
                            <w:docPart w:val="EF918206F8B04B8E9E8271F6210E1486"/>
                          </w:placeholder>
                          <w15:repeatingSectionItem/>
                        </w:sdtPr>
                        <w:sdtEndPr>
                          <w:rPr>
                            <w:b w:val="0"/>
                            <w:bCs w:val="0"/>
                            <w:caps w:val="0"/>
                          </w:rPr>
                        </w:sdtEndPr>
                        <w:sdtContent>
                          <w:p w:rsidR="00281671" w:rsidRPr="008B744C" w:rsidRDefault="00281671" w:rsidP="00F438A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B744C">
                              <w:rPr>
                                <w:b/>
                                <w:sz w:val="24"/>
                                <w:szCs w:val="24"/>
                              </w:rPr>
                              <w:t>1/16- present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8B744C">
                              <w:rPr>
                                <w:b/>
                                <w:sz w:val="24"/>
                                <w:szCs w:val="24"/>
                              </w:rPr>
                              <w:t>Mansfield University</w:t>
                            </w:r>
                            <w:r w:rsidRPr="008B744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B744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     GPA:</w:t>
                            </w:r>
                            <w:r w:rsidRPr="008B744C">
                              <w:rPr>
                                <w:sz w:val="24"/>
                                <w:szCs w:val="24"/>
                              </w:rPr>
                              <w:t xml:space="preserve"> 3.66</w:t>
                            </w:r>
                          </w:p>
                          <w:p w:rsidR="00281671" w:rsidRPr="008B744C" w:rsidRDefault="00281671" w:rsidP="00F438A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B744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8B744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04E31">
                              <w:rPr>
                                <w:sz w:val="24"/>
                                <w:szCs w:val="24"/>
                              </w:rPr>
                              <w:t>Computer Information Science/</w:t>
                            </w:r>
                            <w:r w:rsidRPr="008B744C">
                              <w:rPr>
                                <w:sz w:val="24"/>
                                <w:szCs w:val="24"/>
                              </w:rPr>
                              <w:t>IS</w:t>
                            </w:r>
                          </w:p>
                          <w:p w:rsidR="00281671" w:rsidRPr="008B744C" w:rsidRDefault="00281671" w:rsidP="00F438A3">
                            <w:pPr>
                              <w:spacing w:after="0" w:line="240" w:lineRule="auto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8B744C">
                              <w:rPr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8B744C">
                              <w:rPr>
                                <w:sz w:val="24"/>
                                <w:szCs w:val="24"/>
                              </w:rPr>
                              <w:t xml:space="preserve">Minor: Mathematics </w:t>
                            </w:r>
                            <w:r w:rsidRPr="008B744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sdtContent>
                      </w:sdt>
                    </w:sdtContent>
                  </w:sdt>
                  <w:p w:rsidR="00281671" w:rsidRPr="008B744C" w:rsidRDefault="00281671" w:rsidP="00F438A3">
                    <w:pPr>
                      <w:spacing w:after="0" w:line="240" w:lineRule="auto"/>
                      <w:rPr>
                        <w:sz w:val="24"/>
                        <w:szCs w:val="24"/>
                      </w:rPr>
                    </w:pPr>
                    <w:r w:rsidRPr="008B744C">
                      <w:rPr>
                        <w:b/>
                        <w:sz w:val="24"/>
                        <w:szCs w:val="24"/>
                      </w:rPr>
                      <w:t xml:space="preserve"> 8/13-5/15</w:t>
                    </w:r>
                    <w:r w:rsidRPr="008B744C">
                      <w:rPr>
                        <w:b/>
                        <w:sz w:val="24"/>
                        <w:szCs w:val="24"/>
                      </w:rPr>
                      <w:tab/>
                      <w:t xml:space="preserve">         </w:t>
                    </w:r>
                    <w:r>
                      <w:rPr>
                        <w:b/>
                        <w:sz w:val="24"/>
                        <w:szCs w:val="24"/>
                      </w:rPr>
                      <w:t xml:space="preserve"> Corning Community College</w:t>
                    </w:r>
                    <w:r>
                      <w:rPr>
                        <w:b/>
                        <w:sz w:val="24"/>
                        <w:szCs w:val="24"/>
                      </w:rPr>
                      <w:tab/>
                      <w:t xml:space="preserve">          </w:t>
                    </w:r>
                    <w:r w:rsidRPr="008B744C">
                      <w:rPr>
                        <w:b/>
                        <w:sz w:val="24"/>
                        <w:szCs w:val="24"/>
                      </w:rPr>
                      <w:t>GPA:</w:t>
                    </w:r>
                    <w:r w:rsidR="00E83DB8">
                      <w:rPr>
                        <w:sz w:val="24"/>
                        <w:szCs w:val="24"/>
                      </w:rPr>
                      <w:t xml:space="preserve"> 3.32</w:t>
                    </w:r>
                  </w:p>
                  <w:p w:rsidR="00281671" w:rsidRPr="008B744C" w:rsidRDefault="00281671" w:rsidP="00F438A3">
                    <w:pPr>
                      <w:spacing w:after="0" w:line="240" w:lineRule="auto"/>
                      <w:rPr>
                        <w:rFonts w:eastAsiaTheme="minorEastAsia"/>
                        <w:sz w:val="24"/>
                        <w:szCs w:val="24"/>
                      </w:rPr>
                    </w:pPr>
                    <w:r w:rsidRPr="008B744C">
                      <w:rPr>
                        <w:b/>
                        <w:sz w:val="24"/>
                        <w:szCs w:val="24"/>
                      </w:rPr>
                      <w:tab/>
                    </w:r>
                    <w:r w:rsidRPr="008B744C">
                      <w:rPr>
                        <w:b/>
                        <w:sz w:val="24"/>
                        <w:szCs w:val="24"/>
                      </w:rPr>
                      <w:tab/>
                      <w:t xml:space="preserve">         </w:t>
                    </w:r>
                    <w:r>
                      <w:rPr>
                        <w:b/>
                        <w:sz w:val="24"/>
                        <w:szCs w:val="24"/>
                      </w:rPr>
                      <w:t xml:space="preserve"> </w:t>
                    </w:r>
                    <w:r w:rsidRPr="008B744C">
                      <w:rPr>
                        <w:sz w:val="24"/>
                        <w:szCs w:val="24"/>
                      </w:rPr>
                      <w:t>Computer Information Science, AS</w:t>
                    </w:r>
                    <w:r w:rsidRPr="008B744C">
                      <w:rPr>
                        <w:sz w:val="24"/>
                        <w:szCs w:val="24"/>
                      </w:rPr>
                      <w:tab/>
                    </w:r>
                  </w:p>
                </w:sdtContent>
              </w:sdt>
            </w:sdtContent>
          </w:sdt>
          <w:p w:rsidR="00281671" w:rsidRPr="008B744C" w:rsidRDefault="00281671" w:rsidP="00F438A3">
            <w:pPr>
              <w:spacing w:after="0" w:line="240" w:lineRule="auto"/>
              <w:rPr>
                <w:sz w:val="24"/>
                <w:szCs w:val="24"/>
              </w:rPr>
            </w:pPr>
            <w:r w:rsidRPr="008B744C">
              <w:rPr>
                <w:b/>
                <w:sz w:val="24"/>
                <w:szCs w:val="24"/>
              </w:rPr>
              <w:t xml:space="preserve"> 5/99-5/00</w:t>
            </w:r>
            <w:r w:rsidRPr="008B744C">
              <w:rPr>
                <w:b/>
                <w:sz w:val="24"/>
                <w:szCs w:val="24"/>
              </w:rPr>
              <w:tab/>
              <w:t xml:space="preserve">        </w:t>
            </w:r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Marywood</w:t>
            </w:r>
            <w:proofErr w:type="spellEnd"/>
            <w:r>
              <w:rPr>
                <w:b/>
                <w:sz w:val="24"/>
                <w:szCs w:val="24"/>
              </w:rPr>
              <w:t xml:space="preserve"> University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  <w:t xml:space="preserve">          </w:t>
            </w:r>
            <w:r w:rsidRPr="008B744C">
              <w:rPr>
                <w:b/>
                <w:sz w:val="24"/>
                <w:szCs w:val="24"/>
              </w:rPr>
              <w:t>GPA:</w:t>
            </w:r>
            <w:r w:rsidRPr="008B744C">
              <w:rPr>
                <w:sz w:val="24"/>
                <w:szCs w:val="24"/>
              </w:rPr>
              <w:t xml:space="preserve"> 3.82</w:t>
            </w:r>
          </w:p>
          <w:p w:rsidR="00281671" w:rsidRPr="008B744C" w:rsidRDefault="00281671" w:rsidP="00F438A3">
            <w:pPr>
              <w:spacing w:after="0" w:line="240" w:lineRule="auto"/>
              <w:ind w:left="720"/>
              <w:rPr>
                <w:sz w:val="24"/>
                <w:szCs w:val="24"/>
              </w:rPr>
            </w:pPr>
            <w:r w:rsidRPr="008B744C">
              <w:rPr>
                <w:sz w:val="24"/>
                <w:szCs w:val="24"/>
              </w:rPr>
              <w:tab/>
              <w:t xml:space="preserve">         </w:t>
            </w:r>
            <w:r>
              <w:rPr>
                <w:sz w:val="24"/>
                <w:szCs w:val="24"/>
              </w:rPr>
              <w:t xml:space="preserve"> </w:t>
            </w:r>
            <w:r w:rsidRPr="008B744C">
              <w:rPr>
                <w:sz w:val="24"/>
                <w:szCs w:val="24"/>
              </w:rPr>
              <w:t>Master of Social Work, MSW</w:t>
            </w:r>
          </w:p>
          <w:p w:rsidR="00281671" w:rsidRPr="008B744C" w:rsidRDefault="00281671" w:rsidP="00F438A3">
            <w:pPr>
              <w:spacing w:after="0" w:line="240" w:lineRule="auto"/>
              <w:rPr>
                <w:sz w:val="24"/>
                <w:szCs w:val="24"/>
              </w:rPr>
            </w:pPr>
            <w:r w:rsidRPr="008B744C">
              <w:rPr>
                <w:b/>
                <w:sz w:val="24"/>
                <w:szCs w:val="24"/>
              </w:rPr>
              <w:t xml:space="preserve"> 9/96-5/99</w:t>
            </w:r>
            <w:r w:rsidRPr="008B744C">
              <w:rPr>
                <w:b/>
                <w:sz w:val="24"/>
                <w:szCs w:val="24"/>
              </w:rPr>
              <w:tab/>
              <w:t xml:space="preserve">         </w:t>
            </w:r>
            <w:r>
              <w:rPr>
                <w:b/>
                <w:sz w:val="24"/>
                <w:szCs w:val="24"/>
              </w:rPr>
              <w:t xml:space="preserve"> Mansfield University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  <w:t xml:space="preserve">          </w:t>
            </w:r>
            <w:r w:rsidRPr="008B744C">
              <w:rPr>
                <w:b/>
                <w:sz w:val="24"/>
                <w:szCs w:val="24"/>
              </w:rPr>
              <w:t xml:space="preserve">GPA: </w:t>
            </w:r>
            <w:r w:rsidRPr="008B744C">
              <w:rPr>
                <w:sz w:val="24"/>
                <w:szCs w:val="24"/>
              </w:rPr>
              <w:t>3.64</w:t>
            </w:r>
          </w:p>
          <w:p w:rsidR="00281671" w:rsidRPr="008B744C" w:rsidRDefault="00281671" w:rsidP="00F438A3">
            <w:pPr>
              <w:spacing w:after="0" w:line="240" w:lineRule="auto"/>
              <w:rPr>
                <w:sz w:val="24"/>
                <w:szCs w:val="24"/>
              </w:rPr>
            </w:pPr>
            <w:r w:rsidRPr="008B744C">
              <w:rPr>
                <w:sz w:val="24"/>
                <w:szCs w:val="24"/>
              </w:rPr>
              <w:tab/>
            </w:r>
            <w:r w:rsidRPr="008B744C">
              <w:rPr>
                <w:sz w:val="24"/>
                <w:szCs w:val="24"/>
              </w:rPr>
              <w:tab/>
              <w:t xml:space="preserve">        </w:t>
            </w:r>
            <w:r>
              <w:rPr>
                <w:sz w:val="24"/>
                <w:szCs w:val="24"/>
              </w:rPr>
              <w:t xml:space="preserve"> </w:t>
            </w:r>
            <w:r w:rsidRPr="008B744C">
              <w:rPr>
                <w:sz w:val="24"/>
                <w:szCs w:val="24"/>
              </w:rPr>
              <w:t xml:space="preserve"> Bachelor of Social Work, BSW</w:t>
            </w:r>
          </w:p>
          <w:p w:rsidR="00281671" w:rsidRPr="008B744C" w:rsidRDefault="00281671" w:rsidP="00F438A3">
            <w:pPr>
              <w:spacing w:after="0" w:line="240" w:lineRule="auto"/>
              <w:rPr>
                <w:sz w:val="24"/>
                <w:szCs w:val="24"/>
              </w:rPr>
            </w:pPr>
            <w:r w:rsidRPr="008B744C">
              <w:rPr>
                <w:sz w:val="24"/>
                <w:szCs w:val="24"/>
              </w:rPr>
              <w:t xml:space="preserve">                          </w:t>
            </w:r>
            <w:r>
              <w:rPr>
                <w:sz w:val="24"/>
                <w:szCs w:val="24"/>
              </w:rPr>
              <w:t xml:space="preserve">      </w:t>
            </w:r>
            <w:r w:rsidRPr="008B744C">
              <w:rPr>
                <w:sz w:val="24"/>
                <w:szCs w:val="24"/>
              </w:rPr>
              <w:t>Minor: Sociology</w:t>
            </w:r>
          </w:p>
          <w:p w:rsidR="00281671" w:rsidRPr="008B744C" w:rsidRDefault="00281671" w:rsidP="00F438A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1/93-5/95                </w:t>
            </w:r>
            <w:r w:rsidRPr="008B744C">
              <w:rPr>
                <w:b/>
                <w:sz w:val="24"/>
                <w:szCs w:val="24"/>
              </w:rPr>
              <w:t xml:space="preserve">Corning Community College             </w:t>
            </w:r>
            <w:r>
              <w:rPr>
                <w:b/>
                <w:sz w:val="24"/>
                <w:szCs w:val="24"/>
              </w:rPr>
              <w:t xml:space="preserve">    </w:t>
            </w:r>
            <w:r w:rsidRPr="008B744C">
              <w:rPr>
                <w:b/>
                <w:sz w:val="24"/>
                <w:szCs w:val="24"/>
              </w:rPr>
              <w:t xml:space="preserve">GPA: </w:t>
            </w:r>
            <w:r w:rsidRPr="008B744C">
              <w:rPr>
                <w:sz w:val="24"/>
                <w:szCs w:val="24"/>
              </w:rPr>
              <w:t>3.34</w:t>
            </w:r>
            <w:r w:rsidRPr="008B744C">
              <w:rPr>
                <w:b/>
                <w:sz w:val="24"/>
                <w:szCs w:val="24"/>
              </w:rPr>
              <w:t xml:space="preserve">        </w:t>
            </w:r>
          </w:p>
          <w:p w:rsidR="00281671" w:rsidRPr="008B744C" w:rsidRDefault="00281671" w:rsidP="00F438A3">
            <w:pPr>
              <w:spacing w:after="0" w:line="240" w:lineRule="auto"/>
              <w:rPr>
                <w:sz w:val="24"/>
                <w:szCs w:val="24"/>
              </w:rPr>
            </w:pPr>
            <w:r w:rsidRPr="008B744C">
              <w:rPr>
                <w:b/>
                <w:sz w:val="24"/>
                <w:szCs w:val="24"/>
              </w:rPr>
              <w:t xml:space="preserve">                   </w:t>
            </w:r>
            <w:r>
              <w:rPr>
                <w:b/>
                <w:sz w:val="24"/>
                <w:szCs w:val="24"/>
              </w:rPr>
              <w:t xml:space="preserve">             </w:t>
            </w:r>
            <w:r w:rsidRPr="008B744C">
              <w:rPr>
                <w:sz w:val="24"/>
                <w:szCs w:val="24"/>
              </w:rPr>
              <w:t>Criminal Justice, AAS</w:t>
            </w:r>
          </w:p>
          <w:p w:rsidR="00D7722D" w:rsidRPr="00D174C8" w:rsidRDefault="00281671" w:rsidP="00BC2CD3">
            <w:pPr>
              <w:spacing w:after="0" w:line="240" w:lineRule="auto"/>
              <w:rPr>
                <w:sz w:val="24"/>
                <w:szCs w:val="24"/>
              </w:rPr>
            </w:pPr>
            <w:r w:rsidRPr="00D174C8">
              <w:rPr>
                <w:b/>
                <w:sz w:val="24"/>
                <w:szCs w:val="24"/>
              </w:rPr>
              <w:t>Completed and Current CIS</w:t>
            </w:r>
            <w:r w:rsidR="008F594B">
              <w:rPr>
                <w:b/>
                <w:sz w:val="24"/>
                <w:szCs w:val="24"/>
              </w:rPr>
              <w:t>/CS</w:t>
            </w:r>
            <w:r w:rsidRPr="00D174C8">
              <w:rPr>
                <w:b/>
                <w:sz w:val="24"/>
                <w:szCs w:val="24"/>
              </w:rPr>
              <w:t xml:space="preserve"> classes:   </w:t>
            </w:r>
            <w:r w:rsidRPr="00D174C8">
              <w:rPr>
                <w:sz w:val="24"/>
                <w:szCs w:val="24"/>
              </w:rPr>
              <w:t>Leadership Development, Computer Essentials, Structured and Object Oriented Problem Solving (Visual Basic), Networking Fundamentals, C/C++, Website Development, Data Structures, Java, Structured &amp; Object-Oriented Systems Analysis &amp; Design, Discrete Math, Business Programing Concepts 1, &amp; Management Information Systems</w:t>
            </w:r>
          </w:p>
        </w:tc>
      </w:tr>
      <w:tr w:rsidR="00281671" w:rsidRPr="00C91526" w:rsidTr="007509B9">
        <w:trPr>
          <w:trHeight w:val="1968"/>
        </w:trPr>
        <w:tc>
          <w:tcPr>
            <w:tcW w:w="2449" w:type="dxa"/>
          </w:tcPr>
          <w:p w:rsidR="00281671" w:rsidRPr="00117736" w:rsidRDefault="00281671" w:rsidP="00281671">
            <w:pPr>
              <w:pStyle w:val="Heading1"/>
              <w:rPr>
                <w:b/>
                <w:sz w:val="24"/>
                <w:szCs w:val="24"/>
              </w:rPr>
            </w:pPr>
            <w:r w:rsidRPr="00117736">
              <w:rPr>
                <w:b/>
                <w:sz w:val="24"/>
                <w:szCs w:val="24"/>
              </w:rPr>
              <w:t>Leadership &amp; Honors</w:t>
            </w:r>
          </w:p>
        </w:tc>
        <w:tc>
          <w:tcPr>
            <w:tcW w:w="270" w:type="dxa"/>
          </w:tcPr>
          <w:p w:rsidR="00281671" w:rsidRPr="00117736" w:rsidRDefault="00281671" w:rsidP="00281671">
            <w:pPr>
              <w:spacing w:after="40"/>
              <w:rPr>
                <w:sz w:val="24"/>
                <w:szCs w:val="24"/>
              </w:rPr>
            </w:pPr>
          </w:p>
        </w:tc>
        <w:tc>
          <w:tcPr>
            <w:tcW w:w="8533" w:type="dxa"/>
          </w:tcPr>
          <w:p w:rsidR="00BC2CD3" w:rsidRDefault="00281671" w:rsidP="00F438A3">
            <w:pPr>
              <w:spacing w:after="40" w:line="240" w:lineRule="auto"/>
              <w:rPr>
                <w:sz w:val="24"/>
                <w:szCs w:val="24"/>
              </w:rPr>
            </w:pPr>
            <w:r w:rsidRPr="00BC2CD3">
              <w:rPr>
                <w:b/>
                <w:sz w:val="24"/>
                <w:szCs w:val="24"/>
              </w:rPr>
              <w:t xml:space="preserve">1/10- present     </w:t>
            </w:r>
            <w:r w:rsidR="00BC2CD3">
              <w:rPr>
                <w:b/>
                <w:sz w:val="24"/>
                <w:szCs w:val="24"/>
              </w:rPr>
              <w:t xml:space="preserve"> </w:t>
            </w:r>
            <w:r w:rsidRPr="00BC2CD3">
              <w:rPr>
                <w:b/>
                <w:sz w:val="24"/>
                <w:szCs w:val="24"/>
              </w:rPr>
              <w:t>Mental Health Association of Chemung County:</w:t>
            </w:r>
            <w:r w:rsidR="00BC2CD3">
              <w:rPr>
                <w:sz w:val="24"/>
                <w:szCs w:val="24"/>
              </w:rPr>
              <w:t xml:space="preserve">    </w:t>
            </w:r>
          </w:p>
          <w:p w:rsidR="00281671" w:rsidRPr="00BC2CD3" w:rsidRDefault="00BC2CD3" w:rsidP="00F438A3">
            <w:pPr>
              <w:spacing w:after="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Board Secretary                                                                                             </w:t>
            </w:r>
          </w:p>
          <w:p w:rsidR="00281671" w:rsidRPr="00BC2CD3" w:rsidRDefault="00281671" w:rsidP="00F438A3">
            <w:pPr>
              <w:spacing w:after="40" w:line="240" w:lineRule="auto"/>
              <w:rPr>
                <w:sz w:val="24"/>
                <w:szCs w:val="24"/>
              </w:rPr>
            </w:pPr>
            <w:r w:rsidRPr="00BC2CD3">
              <w:rPr>
                <w:b/>
                <w:sz w:val="24"/>
                <w:szCs w:val="24"/>
              </w:rPr>
              <w:t>5/98-5/99</w:t>
            </w:r>
            <w:r w:rsidRPr="00BC2CD3">
              <w:rPr>
                <w:b/>
                <w:sz w:val="24"/>
                <w:szCs w:val="24"/>
              </w:rPr>
              <w:tab/>
              <w:t xml:space="preserve">    </w:t>
            </w:r>
            <w:r w:rsidR="00BC2CD3">
              <w:rPr>
                <w:b/>
                <w:sz w:val="24"/>
                <w:szCs w:val="24"/>
              </w:rPr>
              <w:t xml:space="preserve">  </w:t>
            </w:r>
            <w:r w:rsidRPr="00BC2CD3">
              <w:rPr>
                <w:b/>
                <w:sz w:val="24"/>
                <w:szCs w:val="24"/>
              </w:rPr>
              <w:t xml:space="preserve">President: </w:t>
            </w:r>
            <w:r w:rsidRPr="00BC2CD3">
              <w:rPr>
                <w:sz w:val="24"/>
                <w:szCs w:val="24"/>
              </w:rPr>
              <w:t>Social Work Club</w:t>
            </w:r>
          </w:p>
          <w:p w:rsidR="00BC2CD3" w:rsidRDefault="00281671" w:rsidP="00F438A3">
            <w:pPr>
              <w:spacing w:after="40" w:line="240" w:lineRule="auto"/>
              <w:rPr>
                <w:sz w:val="24"/>
                <w:szCs w:val="24"/>
              </w:rPr>
            </w:pPr>
            <w:r w:rsidRPr="00BC2CD3">
              <w:rPr>
                <w:b/>
                <w:sz w:val="24"/>
                <w:szCs w:val="24"/>
              </w:rPr>
              <w:t>5/99</w:t>
            </w:r>
            <w:r w:rsidRPr="00BC2CD3">
              <w:rPr>
                <w:sz w:val="24"/>
                <w:szCs w:val="24"/>
              </w:rPr>
              <w:tab/>
            </w:r>
            <w:r w:rsidRPr="00BC2CD3">
              <w:rPr>
                <w:sz w:val="24"/>
                <w:szCs w:val="24"/>
              </w:rPr>
              <w:tab/>
              <w:t xml:space="preserve">    </w:t>
            </w:r>
            <w:r w:rsidR="00BC2CD3">
              <w:rPr>
                <w:sz w:val="24"/>
                <w:szCs w:val="24"/>
              </w:rPr>
              <w:t xml:space="preserve">  </w:t>
            </w:r>
            <w:r w:rsidRPr="00BC2CD3">
              <w:rPr>
                <w:b/>
                <w:sz w:val="24"/>
                <w:szCs w:val="24"/>
              </w:rPr>
              <w:t xml:space="preserve">Outstanding Senior Award: </w:t>
            </w:r>
            <w:r w:rsidRPr="00BC2CD3">
              <w:rPr>
                <w:sz w:val="24"/>
                <w:szCs w:val="24"/>
              </w:rPr>
              <w:t xml:space="preserve">Dept. of SWK, Sociology &amp; </w:t>
            </w:r>
            <w:r w:rsidR="00BC2CD3">
              <w:rPr>
                <w:sz w:val="24"/>
                <w:szCs w:val="24"/>
              </w:rPr>
              <w:t xml:space="preserve"> </w:t>
            </w:r>
          </w:p>
          <w:p w:rsidR="00281671" w:rsidRPr="00BC2CD3" w:rsidRDefault="00BC2CD3" w:rsidP="00F438A3">
            <w:pPr>
              <w:spacing w:after="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Pr="00BC2CD3">
              <w:rPr>
                <w:sz w:val="24"/>
                <w:szCs w:val="24"/>
              </w:rPr>
              <w:t xml:space="preserve">Anthropology   </w:t>
            </w:r>
            <w:r>
              <w:rPr>
                <w:sz w:val="24"/>
                <w:szCs w:val="24"/>
              </w:rPr>
              <w:t xml:space="preserve">            </w:t>
            </w:r>
            <w:r w:rsidR="00281671" w:rsidRPr="00BC2CD3">
              <w:rPr>
                <w:sz w:val="24"/>
                <w:szCs w:val="24"/>
              </w:rPr>
              <w:t xml:space="preserve">                              </w:t>
            </w:r>
          </w:p>
          <w:p w:rsidR="00281671" w:rsidRDefault="00281671" w:rsidP="00F438A3">
            <w:pPr>
              <w:spacing w:after="40" w:line="240" w:lineRule="auto"/>
              <w:rPr>
                <w:sz w:val="24"/>
                <w:szCs w:val="24"/>
              </w:rPr>
            </w:pPr>
            <w:r w:rsidRPr="00BC2CD3">
              <w:rPr>
                <w:b/>
                <w:sz w:val="24"/>
                <w:szCs w:val="24"/>
              </w:rPr>
              <w:t>5/99</w:t>
            </w:r>
            <w:r w:rsidRPr="00BC2CD3">
              <w:rPr>
                <w:sz w:val="24"/>
                <w:szCs w:val="24"/>
              </w:rPr>
              <w:tab/>
            </w:r>
            <w:r w:rsidRPr="00BC2CD3">
              <w:rPr>
                <w:sz w:val="24"/>
                <w:szCs w:val="24"/>
              </w:rPr>
              <w:tab/>
              <w:t xml:space="preserve">    </w:t>
            </w:r>
            <w:r w:rsidR="00BC2CD3">
              <w:rPr>
                <w:sz w:val="24"/>
                <w:szCs w:val="24"/>
              </w:rPr>
              <w:t xml:space="preserve">  </w:t>
            </w:r>
            <w:r w:rsidRPr="00BC2CD3">
              <w:rPr>
                <w:b/>
                <w:sz w:val="24"/>
                <w:szCs w:val="24"/>
              </w:rPr>
              <w:t>Outstanding Student Service Award:</w:t>
            </w:r>
            <w:r w:rsidRPr="00BC2CD3">
              <w:rPr>
                <w:sz w:val="24"/>
                <w:szCs w:val="24"/>
              </w:rPr>
              <w:t xml:space="preserve"> Mansfield Social Work </w:t>
            </w:r>
          </w:p>
          <w:p w:rsidR="007509B9" w:rsidRDefault="00BC2CD3" w:rsidP="00F438A3">
            <w:pPr>
              <w:spacing w:after="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Club</w:t>
            </w:r>
          </w:p>
          <w:p w:rsidR="00281671" w:rsidRPr="00BC2CD3" w:rsidRDefault="00281671" w:rsidP="00F438A3">
            <w:pPr>
              <w:spacing w:after="40" w:line="240" w:lineRule="auto"/>
              <w:rPr>
                <w:sz w:val="24"/>
                <w:szCs w:val="24"/>
              </w:rPr>
            </w:pPr>
            <w:r w:rsidRPr="00BC2CD3">
              <w:rPr>
                <w:b/>
                <w:sz w:val="24"/>
                <w:szCs w:val="24"/>
              </w:rPr>
              <w:t>8/98-5/99</w:t>
            </w:r>
            <w:r w:rsidRPr="00BC2CD3">
              <w:rPr>
                <w:b/>
                <w:sz w:val="24"/>
                <w:szCs w:val="24"/>
              </w:rPr>
              <w:tab/>
              <w:t xml:space="preserve">    </w:t>
            </w:r>
            <w:r w:rsidR="00BC2CD3">
              <w:rPr>
                <w:b/>
                <w:sz w:val="24"/>
                <w:szCs w:val="24"/>
              </w:rPr>
              <w:t xml:space="preserve">  </w:t>
            </w:r>
            <w:r w:rsidRPr="00BC2CD3">
              <w:rPr>
                <w:b/>
                <w:sz w:val="24"/>
                <w:szCs w:val="24"/>
              </w:rPr>
              <w:t xml:space="preserve">President: </w:t>
            </w:r>
            <w:r w:rsidRPr="00BC2CD3">
              <w:rPr>
                <w:sz w:val="24"/>
                <w:szCs w:val="24"/>
              </w:rPr>
              <w:t>Phi Alpha Honor Society, M.U. Chapter</w:t>
            </w:r>
          </w:p>
          <w:p w:rsidR="00F438A3" w:rsidRDefault="00281671" w:rsidP="00BC2CD3">
            <w:pPr>
              <w:pStyle w:val="ResumeText"/>
              <w:spacing w:after="0" w:line="240" w:lineRule="auto"/>
              <w:rPr>
                <w:sz w:val="24"/>
                <w:szCs w:val="24"/>
              </w:rPr>
            </w:pPr>
            <w:r w:rsidRPr="00BC2CD3">
              <w:rPr>
                <w:b/>
                <w:sz w:val="24"/>
                <w:szCs w:val="24"/>
              </w:rPr>
              <w:t>1/98-8/98</w:t>
            </w:r>
            <w:r w:rsidRPr="00BC2CD3">
              <w:rPr>
                <w:b/>
                <w:sz w:val="24"/>
                <w:szCs w:val="24"/>
              </w:rPr>
              <w:tab/>
              <w:t xml:space="preserve">    </w:t>
            </w:r>
            <w:r w:rsidR="00BC2CD3">
              <w:rPr>
                <w:b/>
                <w:sz w:val="24"/>
                <w:szCs w:val="24"/>
              </w:rPr>
              <w:t xml:space="preserve">  </w:t>
            </w:r>
            <w:r w:rsidRPr="00BC2CD3">
              <w:rPr>
                <w:b/>
                <w:sz w:val="24"/>
                <w:szCs w:val="24"/>
              </w:rPr>
              <w:t>Vice President:</w:t>
            </w:r>
            <w:r w:rsidRPr="00BC2CD3">
              <w:rPr>
                <w:sz w:val="24"/>
                <w:szCs w:val="24"/>
              </w:rPr>
              <w:t xml:space="preserve"> Phi Alpha Honor Society, M.U. </w:t>
            </w:r>
          </w:p>
          <w:p w:rsidR="007509B9" w:rsidRPr="007509B9" w:rsidRDefault="007509B9" w:rsidP="00BC2CD3">
            <w:pPr>
              <w:pStyle w:val="ResumeText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</w:t>
            </w:r>
            <w:r w:rsidRPr="00BC2CD3">
              <w:rPr>
                <w:sz w:val="24"/>
                <w:szCs w:val="24"/>
              </w:rPr>
              <w:t>Chapter</w:t>
            </w:r>
          </w:p>
        </w:tc>
      </w:tr>
      <w:tr w:rsidR="00281671" w:rsidRPr="00C91526" w:rsidTr="007509B9">
        <w:tc>
          <w:tcPr>
            <w:tcW w:w="2449" w:type="dxa"/>
          </w:tcPr>
          <w:p w:rsidR="00281671" w:rsidRPr="00D75B66" w:rsidRDefault="00281671" w:rsidP="004E6733">
            <w:pPr>
              <w:pStyle w:val="Heading1"/>
              <w:spacing w:after="0"/>
              <w:rPr>
                <w:b/>
                <w:sz w:val="24"/>
                <w:szCs w:val="24"/>
              </w:rPr>
            </w:pPr>
            <w:r w:rsidRPr="00D75B66">
              <w:rPr>
                <w:b/>
                <w:sz w:val="24"/>
                <w:szCs w:val="24"/>
              </w:rPr>
              <w:t>References</w:t>
            </w:r>
          </w:p>
        </w:tc>
        <w:tc>
          <w:tcPr>
            <w:tcW w:w="270" w:type="dxa"/>
          </w:tcPr>
          <w:p w:rsidR="00281671" w:rsidRPr="00D75B66" w:rsidRDefault="00BC2CD3" w:rsidP="004E673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8533" w:type="dxa"/>
          </w:tcPr>
          <w:p w:rsidR="00BC2CD3" w:rsidRPr="008C662F" w:rsidRDefault="00281671" w:rsidP="007509B9">
            <w:pPr>
              <w:spacing w:after="0"/>
              <w:rPr>
                <w:b/>
                <w:sz w:val="24"/>
                <w:szCs w:val="24"/>
              </w:rPr>
            </w:pPr>
            <w:r w:rsidRPr="008C662F">
              <w:rPr>
                <w:b/>
                <w:sz w:val="24"/>
                <w:szCs w:val="24"/>
              </w:rPr>
              <w:t>Available Upon Request</w:t>
            </w:r>
          </w:p>
        </w:tc>
      </w:tr>
      <w:tr w:rsidR="00281671" w:rsidTr="007509B9">
        <w:tc>
          <w:tcPr>
            <w:tcW w:w="2449" w:type="dxa"/>
          </w:tcPr>
          <w:p w:rsidR="00281671" w:rsidRPr="00C77DC7" w:rsidRDefault="00281671" w:rsidP="00281671">
            <w:pPr>
              <w:pStyle w:val="Heading1"/>
              <w:rPr>
                <w:b/>
                <w:sz w:val="20"/>
              </w:rPr>
            </w:pPr>
          </w:p>
        </w:tc>
        <w:tc>
          <w:tcPr>
            <w:tcW w:w="270" w:type="dxa"/>
          </w:tcPr>
          <w:p w:rsidR="00281671" w:rsidRPr="00C77DC7" w:rsidRDefault="00281671" w:rsidP="00281671"/>
        </w:tc>
        <w:tc>
          <w:tcPr>
            <w:tcW w:w="8533" w:type="dxa"/>
          </w:tcPr>
          <w:p w:rsidR="00281671" w:rsidRPr="00C77DC7" w:rsidRDefault="00281671" w:rsidP="00281671">
            <w:pPr>
              <w:pStyle w:val="ResumeText"/>
            </w:pPr>
          </w:p>
        </w:tc>
      </w:tr>
    </w:tbl>
    <w:p w:rsidR="00D7722D" w:rsidRDefault="00D7722D" w:rsidP="00D7722D"/>
    <w:sectPr w:rsidR="00D7722D" w:rsidSect="0066001F">
      <w:headerReference w:type="default" r:id="rId10"/>
      <w:footerReference w:type="default" r:id="rId11"/>
      <w:pgSz w:w="12240" w:h="15840" w:code="1"/>
      <w:pgMar w:top="288" w:right="432" w:bottom="288" w:left="57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964" w:rsidRDefault="00F57964">
      <w:pPr>
        <w:spacing w:before="0" w:after="0" w:line="240" w:lineRule="auto"/>
      </w:pPr>
      <w:r>
        <w:separator/>
      </w:r>
    </w:p>
  </w:endnote>
  <w:endnote w:type="continuationSeparator" w:id="0">
    <w:p w:rsidR="00F57964" w:rsidRDefault="00F579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2BC" w:rsidRDefault="002C4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964" w:rsidRDefault="00F57964">
      <w:pPr>
        <w:spacing w:before="0" w:after="0" w:line="240" w:lineRule="auto"/>
      </w:pPr>
      <w:r>
        <w:separator/>
      </w:r>
    </w:p>
  </w:footnote>
  <w:footnote w:type="continuationSeparator" w:id="0">
    <w:p w:rsidR="00F57964" w:rsidRDefault="00F5796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1E7" w:rsidRDefault="00183F3D" w:rsidP="009941E7">
    <w:pPr>
      <w:pStyle w:val="ContactInfo"/>
    </w:pPr>
    <w:sdt>
      <w:sdtPr>
        <w:alias w:val="Street Address"/>
        <w:tag w:val="Street Address"/>
        <w:id w:val="1896849059"/>
        <w:placeholder>
          <w:docPart w:val="FE5ED87EF94F4FF19FA25C93B0BAC5EE"/>
        </w:placeholder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EndPr/>
      <w:sdtContent>
        <w:r w:rsidR="009941E7">
          <w:t>Lisa M. Caswell</w:t>
        </w:r>
      </w:sdtContent>
    </w:sdt>
  </w:p>
  <w:sdt>
    <w:sdtPr>
      <w:alias w:val="Category"/>
      <w:tag w:val=""/>
      <w:id w:val="987521395"/>
      <w:placeholder>
        <w:docPart w:val="D4EF104C2D7B49E8A32519FDEF0730A5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EndPr/>
    <w:sdtContent>
      <w:p w:rsidR="009941E7" w:rsidRDefault="009941E7" w:rsidP="009941E7">
        <w:pPr>
          <w:pStyle w:val="ContactInfo"/>
        </w:pPr>
        <w:r>
          <w:t>716 Winsor Avenue</w:t>
        </w:r>
      </w:p>
    </w:sdtContent>
  </w:sdt>
  <w:p w:rsidR="009941E7" w:rsidRDefault="00183F3D" w:rsidP="009941E7">
    <w:pPr>
      <w:pStyle w:val="ContactInfo"/>
    </w:pPr>
    <w:sdt>
      <w:sdtPr>
        <w:alias w:val="Telephone"/>
        <w:tag w:val="Telephone"/>
        <w:id w:val="-927730898"/>
        <w:placeholder>
          <w:docPart w:val="1412DC4D1A2E4DE29FE17F7BA8AE2611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r w:rsidR="009941E7">
          <w:t>Elmira, NY 14905</w:t>
        </w:r>
      </w:sdtContent>
    </w:sdt>
  </w:p>
  <w:sdt>
    <w:sdtPr>
      <w:alias w:val="Website"/>
      <w:tag w:val="Website"/>
      <w:id w:val="-1576045272"/>
      <w:placeholder>
        <w:docPart w:val="828ABD8611B54A448D563CD35D05D83C"/>
      </w:placeholder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:text/>
    </w:sdtPr>
    <w:sdtEndPr/>
    <w:sdtContent>
      <w:p w:rsidR="009941E7" w:rsidRDefault="009941E7" w:rsidP="009941E7">
        <w:pPr>
          <w:pStyle w:val="ContactInfo"/>
        </w:pPr>
        <w:r>
          <w:t>607-483-0853</w:t>
        </w:r>
      </w:p>
    </w:sdtContent>
  </w:sdt>
  <w:sdt>
    <w:sdtPr>
      <w:rPr>
        <w:rStyle w:val="Emphasis"/>
      </w:rPr>
      <w:alias w:val="Email"/>
      <w:tag w:val=""/>
      <w:id w:val="-707873760"/>
      <w:placeholder>
        <w:docPart w:val="4629B0F354D44FD7B8228A818B41700C"/>
      </w:placeholder>
      <w:dataBinding w:prefixMappings="xmlns:ns0='http://schemas.microsoft.com/office/2006/coverPageProps' " w:xpath="/ns0:CoverPageProperties[1]/ns0:CompanyEmail[1]" w:storeItemID="{55AF091B-3C7A-41E3-B477-F2FDAA23CFDA}"/>
      <w:text/>
    </w:sdtPr>
    <w:sdtEndPr>
      <w:rPr>
        <w:rStyle w:val="Emphasis"/>
      </w:rPr>
    </w:sdtEndPr>
    <w:sdtContent>
      <w:p w:rsidR="00574DA8" w:rsidRPr="009941E7" w:rsidRDefault="009941E7" w:rsidP="009941E7">
        <w:pPr>
          <w:pStyle w:val="ContactInfo"/>
          <w:rPr>
            <w:color w:val="7E97AD" w:themeColor="accent1"/>
          </w:rPr>
        </w:pPr>
        <w:r>
          <w:rPr>
            <w:rStyle w:val="Emphasis"/>
          </w:rPr>
          <w:t>lisacaswell74@gmail.com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F0"/>
    <w:rsid w:val="00003875"/>
    <w:rsid w:val="00005786"/>
    <w:rsid w:val="0002309B"/>
    <w:rsid w:val="00045BAA"/>
    <w:rsid w:val="00046B31"/>
    <w:rsid w:val="000602FF"/>
    <w:rsid w:val="00061ED4"/>
    <w:rsid w:val="000644E9"/>
    <w:rsid w:val="000B44DE"/>
    <w:rsid w:val="000D5461"/>
    <w:rsid w:val="000E3938"/>
    <w:rsid w:val="000F42E3"/>
    <w:rsid w:val="000F4C3B"/>
    <w:rsid w:val="00117736"/>
    <w:rsid w:val="00135CA3"/>
    <w:rsid w:val="00144E45"/>
    <w:rsid w:val="00174786"/>
    <w:rsid w:val="001764F1"/>
    <w:rsid w:val="00177EC5"/>
    <w:rsid w:val="00183F3D"/>
    <w:rsid w:val="001C54F7"/>
    <w:rsid w:val="001D142C"/>
    <w:rsid w:val="0022019A"/>
    <w:rsid w:val="002806F5"/>
    <w:rsid w:val="00281671"/>
    <w:rsid w:val="00294A79"/>
    <w:rsid w:val="00295AAC"/>
    <w:rsid w:val="002A2289"/>
    <w:rsid w:val="002A3369"/>
    <w:rsid w:val="002A3B45"/>
    <w:rsid w:val="002B5143"/>
    <w:rsid w:val="002B7CB8"/>
    <w:rsid w:val="002C42BC"/>
    <w:rsid w:val="002D37D0"/>
    <w:rsid w:val="002F190E"/>
    <w:rsid w:val="002F5C51"/>
    <w:rsid w:val="00303C62"/>
    <w:rsid w:val="00321CE4"/>
    <w:rsid w:val="00324023"/>
    <w:rsid w:val="00324691"/>
    <w:rsid w:val="00345020"/>
    <w:rsid w:val="003A0D26"/>
    <w:rsid w:val="003A0E8F"/>
    <w:rsid w:val="003F351C"/>
    <w:rsid w:val="004014FB"/>
    <w:rsid w:val="00413354"/>
    <w:rsid w:val="00414819"/>
    <w:rsid w:val="004D7A0E"/>
    <w:rsid w:val="004E6733"/>
    <w:rsid w:val="00510B65"/>
    <w:rsid w:val="005143B5"/>
    <w:rsid w:val="00515252"/>
    <w:rsid w:val="00533A7F"/>
    <w:rsid w:val="005376B3"/>
    <w:rsid w:val="0055754C"/>
    <w:rsid w:val="00570D53"/>
    <w:rsid w:val="005737EA"/>
    <w:rsid w:val="00574A39"/>
    <w:rsid w:val="00574DA8"/>
    <w:rsid w:val="0057629E"/>
    <w:rsid w:val="005A46E8"/>
    <w:rsid w:val="00610FB8"/>
    <w:rsid w:val="00630556"/>
    <w:rsid w:val="00636283"/>
    <w:rsid w:val="006401AB"/>
    <w:rsid w:val="0065502B"/>
    <w:rsid w:val="0066001F"/>
    <w:rsid w:val="00664BE8"/>
    <w:rsid w:val="006C2CDB"/>
    <w:rsid w:val="006C73FE"/>
    <w:rsid w:val="0071682F"/>
    <w:rsid w:val="00734ACE"/>
    <w:rsid w:val="007509B9"/>
    <w:rsid w:val="00782506"/>
    <w:rsid w:val="00793A9A"/>
    <w:rsid w:val="007B7BF6"/>
    <w:rsid w:val="007C3EB1"/>
    <w:rsid w:val="007C782C"/>
    <w:rsid w:val="007D339E"/>
    <w:rsid w:val="00804E31"/>
    <w:rsid w:val="00823582"/>
    <w:rsid w:val="008244F4"/>
    <w:rsid w:val="0085210A"/>
    <w:rsid w:val="0086030A"/>
    <w:rsid w:val="008611FC"/>
    <w:rsid w:val="008627FE"/>
    <w:rsid w:val="00875145"/>
    <w:rsid w:val="008867A5"/>
    <w:rsid w:val="008A18F2"/>
    <w:rsid w:val="008B744C"/>
    <w:rsid w:val="008C0ED4"/>
    <w:rsid w:val="008C662F"/>
    <w:rsid w:val="008E0C76"/>
    <w:rsid w:val="008F1818"/>
    <w:rsid w:val="008F594B"/>
    <w:rsid w:val="00921FC5"/>
    <w:rsid w:val="00937D47"/>
    <w:rsid w:val="00942AAB"/>
    <w:rsid w:val="0095247D"/>
    <w:rsid w:val="00990F4B"/>
    <w:rsid w:val="009941E7"/>
    <w:rsid w:val="009B42F0"/>
    <w:rsid w:val="00A13DF2"/>
    <w:rsid w:val="00A22528"/>
    <w:rsid w:val="00A35A22"/>
    <w:rsid w:val="00A9470D"/>
    <w:rsid w:val="00A961C6"/>
    <w:rsid w:val="00AF293F"/>
    <w:rsid w:val="00B41139"/>
    <w:rsid w:val="00B83E06"/>
    <w:rsid w:val="00BA1642"/>
    <w:rsid w:val="00BC2CD3"/>
    <w:rsid w:val="00BD789D"/>
    <w:rsid w:val="00C0425F"/>
    <w:rsid w:val="00C66E67"/>
    <w:rsid w:val="00C77C14"/>
    <w:rsid w:val="00C77DC7"/>
    <w:rsid w:val="00C77E35"/>
    <w:rsid w:val="00C815CF"/>
    <w:rsid w:val="00C81E8D"/>
    <w:rsid w:val="00C91526"/>
    <w:rsid w:val="00CA0D3C"/>
    <w:rsid w:val="00CE579E"/>
    <w:rsid w:val="00D174C8"/>
    <w:rsid w:val="00D325EA"/>
    <w:rsid w:val="00D4554A"/>
    <w:rsid w:val="00D5057D"/>
    <w:rsid w:val="00D677BD"/>
    <w:rsid w:val="00D75B66"/>
    <w:rsid w:val="00D7722D"/>
    <w:rsid w:val="00D957D1"/>
    <w:rsid w:val="00DD3860"/>
    <w:rsid w:val="00DE4D87"/>
    <w:rsid w:val="00DF7325"/>
    <w:rsid w:val="00E83DB8"/>
    <w:rsid w:val="00E87B03"/>
    <w:rsid w:val="00EB78AB"/>
    <w:rsid w:val="00F04B5C"/>
    <w:rsid w:val="00F27059"/>
    <w:rsid w:val="00F438A3"/>
    <w:rsid w:val="00F57964"/>
    <w:rsid w:val="00F65B32"/>
    <w:rsid w:val="00F85C20"/>
    <w:rsid w:val="00FA678E"/>
    <w:rsid w:val="00FC175E"/>
    <w:rsid w:val="00FD56C8"/>
    <w:rsid w:val="00FE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D5B645"/>
  <w15:chartTrackingRefBased/>
  <w15:docId w15:val="{FCFE00B6-DDCE-48CB-9B18-88DE65DE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3F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3FE"/>
    <w:rPr>
      <w:rFonts w:ascii="Segoe UI" w:hAnsi="Segoe UI" w:cs="Segoe UI"/>
      <w:kern w:val="20"/>
      <w:sz w:val="18"/>
      <w:szCs w:val="18"/>
    </w:rPr>
  </w:style>
  <w:style w:type="table" w:styleId="LightList">
    <w:name w:val="Light List"/>
    <w:basedOn w:val="TableNormal"/>
    <w:uiPriority w:val="61"/>
    <w:rsid w:val="00533A7F"/>
    <w:pPr>
      <w:spacing w:before="0" w:after="0" w:line="240" w:lineRule="auto"/>
    </w:pPr>
    <w:rPr>
      <w:rFonts w:eastAsiaTheme="minorEastAsia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D7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8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89D"/>
    <w:rPr>
      <w:kern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8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89D"/>
    <w:rPr>
      <w:b/>
      <w:bCs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E3D21951448939B75E45357DD7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83D24-1AA1-452F-82AB-2075B7D6B085}"/>
      </w:docPartPr>
      <w:docPartBody>
        <w:p w:rsidR="00956AA2" w:rsidRDefault="00EA1B69">
          <w:pPr>
            <w:pStyle w:val="DEFE3D21951448939B75E45357DD7C8D"/>
          </w:pPr>
          <w:r>
            <w:t>[Street Address]</w:t>
          </w:r>
        </w:p>
      </w:docPartBody>
    </w:docPart>
    <w:docPart>
      <w:docPartPr>
        <w:name w:val="54FB68AB2C48495087FDB798CEA8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7DED3-7E73-4699-91D3-E115C1AA12E9}"/>
      </w:docPartPr>
      <w:docPartBody>
        <w:p w:rsidR="00956AA2" w:rsidRDefault="00EA1B69">
          <w:pPr>
            <w:pStyle w:val="54FB68AB2C48495087FDB798CEA876D3"/>
          </w:pPr>
          <w:r>
            <w:t>[City, ST ZIP Code]</w:t>
          </w:r>
        </w:p>
      </w:docPartBody>
    </w:docPart>
    <w:docPart>
      <w:docPartPr>
        <w:name w:val="3150805549E34EF4B7E14EB402EA1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D45F2-F50A-410E-9BCF-667EAA9F2874}"/>
      </w:docPartPr>
      <w:docPartBody>
        <w:p w:rsidR="00956AA2" w:rsidRDefault="00EA1B69">
          <w:pPr>
            <w:pStyle w:val="3150805549E34EF4B7E14EB402EA1E8B"/>
          </w:pPr>
          <w:r>
            <w:t>[Telephone]</w:t>
          </w:r>
        </w:p>
      </w:docPartBody>
    </w:docPart>
    <w:docPart>
      <w:docPartPr>
        <w:name w:val="3684F8EA6FED47558E48AA63D52DC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16C13-E033-4364-9626-3B9992F0A081}"/>
      </w:docPartPr>
      <w:docPartBody>
        <w:p w:rsidR="00956AA2" w:rsidRDefault="00EA1B69">
          <w:pPr>
            <w:pStyle w:val="3684F8EA6FED47558E48AA63D52DCCDC"/>
          </w:pPr>
          <w:r>
            <w:t>[Website]</w:t>
          </w:r>
        </w:p>
      </w:docPartBody>
    </w:docPart>
    <w:docPart>
      <w:docPartPr>
        <w:name w:val="6CA6A7597033417F90184404DA760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FC9D5-EBF0-4827-9CD9-981F606EA740}"/>
      </w:docPartPr>
      <w:docPartBody>
        <w:p w:rsidR="00956AA2" w:rsidRDefault="00EA1B69">
          <w:pPr>
            <w:pStyle w:val="6CA6A7597033417F90184404DA76005E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7F8619F7914046EAA0B13F19B6C3F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161E6-87F3-4D15-A88A-892E4676DD97}"/>
      </w:docPartPr>
      <w:docPartBody>
        <w:p w:rsidR="00956AA2" w:rsidRDefault="00EA1B69">
          <w:pPr>
            <w:pStyle w:val="7F8619F7914046EAA0B13F19B6C3FD23"/>
          </w:pPr>
          <w:r>
            <w:t>[Your Name]</w:t>
          </w:r>
        </w:p>
      </w:docPartBody>
    </w:docPart>
    <w:docPart>
      <w:docPartPr>
        <w:name w:val="FE5ED87EF94F4FF19FA25C93B0BAC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EFB1D-AA71-45EA-BDA9-8E8330F79719}"/>
      </w:docPartPr>
      <w:docPartBody>
        <w:p w:rsidR="007823AA" w:rsidRDefault="00B9104F" w:rsidP="00B9104F">
          <w:pPr>
            <w:pStyle w:val="FE5ED87EF94F4FF19FA25C93B0BAC5EE"/>
          </w:pPr>
          <w:r>
            <w:t>[Street Address]</w:t>
          </w:r>
        </w:p>
      </w:docPartBody>
    </w:docPart>
    <w:docPart>
      <w:docPartPr>
        <w:name w:val="D4EF104C2D7B49E8A32519FDEF073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DFBF9-9FA2-4A39-8F61-115FABD31F59}"/>
      </w:docPartPr>
      <w:docPartBody>
        <w:p w:rsidR="007823AA" w:rsidRDefault="00B9104F" w:rsidP="00B9104F">
          <w:pPr>
            <w:pStyle w:val="D4EF104C2D7B49E8A32519FDEF0730A5"/>
          </w:pPr>
          <w:r>
            <w:t>[City, ST ZIP Code]</w:t>
          </w:r>
        </w:p>
      </w:docPartBody>
    </w:docPart>
    <w:docPart>
      <w:docPartPr>
        <w:name w:val="1412DC4D1A2E4DE29FE17F7BA8AE2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84A8E-112A-46AB-9536-C52EC31ACE6D}"/>
      </w:docPartPr>
      <w:docPartBody>
        <w:p w:rsidR="007823AA" w:rsidRDefault="00B9104F" w:rsidP="00B9104F">
          <w:pPr>
            <w:pStyle w:val="1412DC4D1A2E4DE29FE17F7BA8AE2611"/>
          </w:pPr>
          <w:r>
            <w:t>[Telephone]</w:t>
          </w:r>
        </w:p>
      </w:docPartBody>
    </w:docPart>
    <w:docPart>
      <w:docPartPr>
        <w:name w:val="828ABD8611B54A448D563CD35D05D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1614E-2829-4974-A86B-F6D4C3FE99FD}"/>
      </w:docPartPr>
      <w:docPartBody>
        <w:p w:rsidR="007823AA" w:rsidRDefault="00B9104F" w:rsidP="00B9104F">
          <w:pPr>
            <w:pStyle w:val="828ABD8611B54A448D563CD35D05D83C"/>
          </w:pPr>
          <w:r>
            <w:t>[Website]</w:t>
          </w:r>
        </w:p>
      </w:docPartBody>
    </w:docPart>
    <w:docPart>
      <w:docPartPr>
        <w:name w:val="4629B0F354D44FD7B8228A818B417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686CC-077B-4671-AC8A-360EC8D9B3C4}"/>
      </w:docPartPr>
      <w:docPartBody>
        <w:p w:rsidR="007823AA" w:rsidRDefault="00B9104F" w:rsidP="00B9104F">
          <w:pPr>
            <w:pStyle w:val="4629B0F354D44FD7B8228A818B41700C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75118DE2CCB54AC08F4C6A0E77A0B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4BBE6-6416-430C-AF44-EF22F9C93DD3}"/>
      </w:docPartPr>
      <w:docPartBody>
        <w:p w:rsidR="006C3515" w:rsidRDefault="008A63A1" w:rsidP="008A63A1">
          <w:pPr>
            <w:pStyle w:val="75118DE2CCB54AC08F4C6A0E77A0B0A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7713AD2405424EA37E5E33D85B9A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368E7-F81F-4247-A87C-F11C9E269615}"/>
      </w:docPartPr>
      <w:docPartBody>
        <w:p w:rsidR="006C3515" w:rsidRDefault="008A63A1" w:rsidP="008A63A1">
          <w:pPr>
            <w:pStyle w:val="F17713AD2405424EA37E5E33D85B9A7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F918206F8B04B8E9E8271F6210E1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A524E-FF7F-4259-9981-F903DD94CAAF}"/>
      </w:docPartPr>
      <w:docPartBody>
        <w:p w:rsidR="006C3515" w:rsidRDefault="008A63A1" w:rsidP="008A63A1">
          <w:pPr>
            <w:pStyle w:val="EF918206F8B04B8E9E8271F6210E148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A712E07E1524AB3B4B6FFB116140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8DF0B-970A-47D0-8376-9B546FBF7047}"/>
      </w:docPartPr>
      <w:docPartBody>
        <w:p w:rsidR="006C3515" w:rsidRDefault="008A63A1" w:rsidP="008A63A1">
          <w:pPr>
            <w:pStyle w:val="BA712E07E1524AB3B4B6FFB116140CD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A5"/>
    <w:rsid w:val="000A53D5"/>
    <w:rsid w:val="001572AF"/>
    <w:rsid w:val="003151EE"/>
    <w:rsid w:val="00405A3F"/>
    <w:rsid w:val="00430B18"/>
    <w:rsid w:val="00445DEE"/>
    <w:rsid w:val="004F294D"/>
    <w:rsid w:val="00583BCA"/>
    <w:rsid w:val="006C3515"/>
    <w:rsid w:val="00705478"/>
    <w:rsid w:val="007823AA"/>
    <w:rsid w:val="008348D1"/>
    <w:rsid w:val="008A5542"/>
    <w:rsid w:val="008A63A1"/>
    <w:rsid w:val="00936966"/>
    <w:rsid w:val="00956AA2"/>
    <w:rsid w:val="00973E84"/>
    <w:rsid w:val="009A30A5"/>
    <w:rsid w:val="00AD6C9A"/>
    <w:rsid w:val="00B9104F"/>
    <w:rsid w:val="00BA079C"/>
    <w:rsid w:val="00BB4E69"/>
    <w:rsid w:val="00EA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E3D21951448939B75E45357DD7C8D">
    <w:name w:val="DEFE3D21951448939B75E45357DD7C8D"/>
  </w:style>
  <w:style w:type="paragraph" w:customStyle="1" w:styleId="54FB68AB2C48495087FDB798CEA876D3">
    <w:name w:val="54FB68AB2C48495087FDB798CEA876D3"/>
  </w:style>
  <w:style w:type="paragraph" w:customStyle="1" w:styleId="3150805549E34EF4B7E14EB402EA1E8B">
    <w:name w:val="3150805549E34EF4B7E14EB402EA1E8B"/>
  </w:style>
  <w:style w:type="paragraph" w:customStyle="1" w:styleId="3684F8EA6FED47558E48AA63D52DCCDC">
    <w:name w:val="3684F8EA6FED47558E48AA63D52DCCDC"/>
  </w:style>
  <w:style w:type="character" w:styleId="Emphasis">
    <w:name w:val="Emphasis"/>
    <w:basedOn w:val="DefaultParagraphFont"/>
    <w:uiPriority w:val="2"/>
    <w:unhideWhenUsed/>
    <w:qFormat/>
    <w:rsid w:val="00B9104F"/>
    <w:rPr>
      <w:color w:val="5B9BD5" w:themeColor="accent1"/>
    </w:rPr>
  </w:style>
  <w:style w:type="paragraph" w:customStyle="1" w:styleId="6CA6A7597033417F90184404DA76005E">
    <w:name w:val="6CA6A7597033417F90184404DA76005E"/>
  </w:style>
  <w:style w:type="paragraph" w:customStyle="1" w:styleId="7F8619F7914046EAA0B13F19B6C3FD23">
    <w:name w:val="7F8619F7914046EAA0B13F19B6C3FD23"/>
  </w:style>
  <w:style w:type="paragraph" w:customStyle="1" w:styleId="01386DEEA0A242158E2F9731B6A8C389">
    <w:name w:val="01386DEEA0A242158E2F9731B6A8C389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F6A041C60856491DB5F763DD8114D592">
    <w:name w:val="F6A041C60856491DB5F763DD8114D592"/>
  </w:style>
  <w:style w:type="character" w:styleId="PlaceholderText">
    <w:name w:val="Placeholder Text"/>
    <w:basedOn w:val="DefaultParagraphFont"/>
    <w:uiPriority w:val="99"/>
    <w:semiHidden/>
    <w:rsid w:val="008A63A1"/>
    <w:rPr>
      <w:color w:val="808080"/>
    </w:rPr>
  </w:style>
  <w:style w:type="paragraph" w:customStyle="1" w:styleId="EDD40E251D7A4F77BD70ADFF986C3F3B">
    <w:name w:val="EDD40E251D7A4F77BD70ADFF986C3F3B"/>
  </w:style>
  <w:style w:type="paragraph" w:customStyle="1" w:styleId="19392EB03073428D80A18F7A967DCEEF">
    <w:name w:val="19392EB03073428D80A18F7A967DCEEF"/>
  </w:style>
  <w:style w:type="paragraph" w:customStyle="1" w:styleId="124AFE37A6054FE2A523113DE8C4716D">
    <w:name w:val="124AFE37A6054FE2A523113DE8C4716D"/>
  </w:style>
  <w:style w:type="paragraph" w:customStyle="1" w:styleId="7394A84568964DD69F486284729B88C2">
    <w:name w:val="7394A84568964DD69F486284729B88C2"/>
  </w:style>
  <w:style w:type="paragraph" w:customStyle="1" w:styleId="6D05677F3A3D4F6394564F8D69AF4A5A">
    <w:name w:val="6D05677F3A3D4F6394564F8D69AF4A5A"/>
  </w:style>
  <w:style w:type="paragraph" w:customStyle="1" w:styleId="9E402A2313E34FA9A79829452D42720B">
    <w:name w:val="9E402A2313E34FA9A79829452D42720B"/>
  </w:style>
  <w:style w:type="paragraph" w:customStyle="1" w:styleId="7D653C89B7E846DB8920FB88723D0B9F">
    <w:name w:val="7D653C89B7E846DB8920FB88723D0B9F"/>
  </w:style>
  <w:style w:type="paragraph" w:customStyle="1" w:styleId="04A6A2F7E9E3460A9EE98B6495FB919E">
    <w:name w:val="04A6A2F7E9E3460A9EE98B6495FB919E"/>
  </w:style>
  <w:style w:type="paragraph" w:customStyle="1" w:styleId="9A555FEE7F384B41B329D7E77C5EB17A">
    <w:name w:val="9A555FEE7F384B41B329D7E77C5EB17A"/>
  </w:style>
  <w:style w:type="paragraph" w:customStyle="1" w:styleId="B39799C79237484F803E5D5F6F2C9FC7">
    <w:name w:val="B39799C79237484F803E5D5F6F2C9FC7"/>
  </w:style>
  <w:style w:type="paragraph" w:customStyle="1" w:styleId="EA5B956A32FD4EA78864D92540735B3B">
    <w:name w:val="EA5B956A32FD4EA78864D92540735B3B"/>
  </w:style>
  <w:style w:type="paragraph" w:customStyle="1" w:styleId="A953038B12B24CEA9921F4D24D582A0A">
    <w:name w:val="A953038B12B24CEA9921F4D24D582A0A"/>
    <w:rsid w:val="009A30A5"/>
  </w:style>
  <w:style w:type="paragraph" w:customStyle="1" w:styleId="278282E55CA14B299B3CC7C0D94A5BBC">
    <w:name w:val="278282E55CA14B299B3CC7C0D94A5BBC"/>
    <w:rsid w:val="009A30A5"/>
  </w:style>
  <w:style w:type="paragraph" w:customStyle="1" w:styleId="B8B695E64D7746BBAF47398034D1F975">
    <w:name w:val="B8B695E64D7746BBAF47398034D1F975"/>
    <w:rsid w:val="009A30A5"/>
  </w:style>
  <w:style w:type="paragraph" w:customStyle="1" w:styleId="5E08AF738603455096632820B10C8AA6">
    <w:name w:val="5E08AF738603455096632820B10C8AA6"/>
    <w:rsid w:val="00705478"/>
  </w:style>
  <w:style w:type="paragraph" w:customStyle="1" w:styleId="A8CC51C565C645E48EC91F5558D31E28">
    <w:name w:val="A8CC51C565C645E48EC91F5558D31E28"/>
    <w:rsid w:val="00705478"/>
  </w:style>
  <w:style w:type="paragraph" w:customStyle="1" w:styleId="1BEB3ABD239B4C4D81076B51371BB3EB">
    <w:name w:val="1BEB3ABD239B4C4D81076B51371BB3EB"/>
    <w:rsid w:val="00705478"/>
  </w:style>
  <w:style w:type="paragraph" w:customStyle="1" w:styleId="7626D0F617D642CE8995911366617212">
    <w:name w:val="7626D0F617D642CE8995911366617212"/>
    <w:rsid w:val="00705478"/>
  </w:style>
  <w:style w:type="paragraph" w:customStyle="1" w:styleId="BA20C3243681463C87F84C6B961E7D7C">
    <w:name w:val="BA20C3243681463C87F84C6B961E7D7C"/>
    <w:rsid w:val="00705478"/>
  </w:style>
  <w:style w:type="paragraph" w:customStyle="1" w:styleId="1C7040DAC419465892A7CAB7EF88C799">
    <w:name w:val="1C7040DAC419465892A7CAB7EF88C799"/>
    <w:rsid w:val="003151EE"/>
  </w:style>
  <w:style w:type="paragraph" w:customStyle="1" w:styleId="5E98A958517947B09B1C76B4B27D7FF9">
    <w:name w:val="5E98A958517947B09B1C76B4B27D7FF9"/>
    <w:rsid w:val="00405A3F"/>
  </w:style>
  <w:style w:type="paragraph" w:customStyle="1" w:styleId="B6A0C6ABE6AE46F8ADF0CA2A06139850">
    <w:name w:val="B6A0C6ABE6AE46F8ADF0CA2A06139850"/>
    <w:rsid w:val="00405A3F"/>
  </w:style>
  <w:style w:type="paragraph" w:customStyle="1" w:styleId="69169F03FBD74D8993A76D24DE397BA5">
    <w:name w:val="69169F03FBD74D8993A76D24DE397BA5"/>
    <w:rsid w:val="00405A3F"/>
  </w:style>
  <w:style w:type="paragraph" w:customStyle="1" w:styleId="D843DECEC65A4016B4BB5669C2A96C3E">
    <w:name w:val="D843DECEC65A4016B4BB5669C2A96C3E"/>
    <w:rsid w:val="00405A3F"/>
  </w:style>
  <w:style w:type="paragraph" w:customStyle="1" w:styleId="64C239F49CB14FCD9F05B25AF5CC09A6">
    <w:name w:val="64C239F49CB14FCD9F05B25AF5CC09A6"/>
    <w:rsid w:val="00405A3F"/>
  </w:style>
  <w:style w:type="paragraph" w:customStyle="1" w:styleId="1A7D04D7E1644126A8D407A077AEE66B">
    <w:name w:val="1A7D04D7E1644126A8D407A077AEE66B"/>
    <w:rsid w:val="00405A3F"/>
  </w:style>
  <w:style w:type="paragraph" w:customStyle="1" w:styleId="2D5C909A27A44E4DBFD2246400430794">
    <w:name w:val="2D5C909A27A44E4DBFD2246400430794"/>
    <w:rsid w:val="00405A3F"/>
  </w:style>
  <w:style w:type="paragraph" w:customStyle="1" w:styleId="01794332273648E9AC3B4A5D5E7F5D05">
    <w:name w:val="01794332273648E9AC3B4A5D5E7F5D05"/>
    <w:rsid w:val="00405A3F"/>
  </w:style>
  <w:style w:type="paragraph" w:customStyle="1" w:styleId="2E986E4D58364B38B128D9650446FC60">
    <w:name w:val="2E986E4D58364B38B128D9650446FC60"/>
    <w:rsid w:val="00405A3F"/>
  </w:style>
  <w:style w:type="paragraph" w:customStyle="1" w:styleId="7FF315F73EFE4BB1A860813B620612BE">
    <w:name w:val="7FF315F73EFE4BB1A860813B620612BE"/>
    <w:rsid w:val="00B9104F"/>
  </w:style>
  <w:style w:type="paragraph" w:customStyle="1" w:styleId="FE5ED87EF94F4FF19FA25C93B0BAC5EE">
    <w:name w:val="FE5ED87EF94F4FF19FA25C93B0BAC5EE"/>
    <w:rsid w:val="00B9104F"/>
  </w:style>
  <w:style w:type="paragraph" w:customStyle="1" w:styleId="D4EF104C2D7B49E8A32519FDEF0730A5">
    <w:name w:val="D4EF104C2D7B49E8A32519FDEF0730A5"/>
    <w:rsid w:val="00B9104F"/>
  </w:style>
  <w:style w:type="paragraph" w:customStyle="1" w:styleId="1412DC4D1A2E4DE29FE17F7BA8AE2611">
    <w:name w:val="1412DC4D1A2E4DE29FE17F7BA8AE2611"/>
    <w:rsid w:val="00B9104F"/>
  </w:style>
  <w:style w:type="paragraph" w:customStyle="1" w:styleId="828ABD8611B54A448D563CD35D05D83C">
    <w:name w:val="828ABD8611B54A448D563CD35D05D83C"/>
    <w:rsid w:val="00B9104F"/>
  </w:style>
  <w:style w:type="paragraph" w:customStyle="1" w:styleId="4629B0F354D44FD7B8228A818B41700C">
    <w:name w:val="4629B0F354D44FD7B8228A818B41700C"/>
    <w:rsid w:val="00B9104F"/>
  </w:style>
  <w:style w:type="paragraph" w:customStyle="1" w:styleId="137EC2FA310E45C4A3CCFA12B3E4199F">
    <w:name w:val="137EC2FA310E45C4A3CCFA12B3E4199F"/>
    <w:rsid w:val="007823AA"/>
  </w:style>
  <w:style w:type="paragraph" w:customStyle="1" w:styleId="CFEA528AFD5145A9918C6B4B99CBEC1B">
    <w:name w:val="CFEA528AFD5145A9918C6B4B99CBEC1B"/>
    <w:rsid w:val="007823AA"/>
  </w:style>
  <w:style w:type="paragraph" w:customStyle="1" w:styleId="0C370012F1F74A37821FAF1327EC49E8">
    <w:name w:val="0C370012F1F74A37821FAF1327EC49E8"/>
    <w:rsid w:val="007823AA"/>
  </w:style>
  <w:style w:type="paragraph" w:customStyle="1" w:styleId="1600E36701A2485294AD1C961B37741B">
    <w:name w:val="1600E36701A2485294AD1C961B37741B"/>
    <w:rsid w:val="007823AA"/>
  </w:style>
  <w:style w:type="paragraph" w:customStyle="1" w:styleId="0E5D2C22AA094C20B2094E453782AEA2">
    <w:name w:val="0E5D2C22AA094C20B2094E453782AEA2"/>
    <w:rsid w:val="007823AA"/>
  </w:style>
  <w:style w:type="paragraph" w:customStyle="1" w:styleId="EBA534D0131C49C4B4EE9B8B78E4FCF1">
    <w:name w:val="EBA534D0131C49C4B4EE9B8B78E4FCF1"/>
    <w:rsid w:val="007823AA"/>
  </w:style>
  <w:style w:type="paragraph" w:customStyle="1" w:styleId="75A91C0C039C42E78EC6B2407324D7A4">
    <w:name w:val="75A91C0C039C42E78EC6B2407324D7A4"/>
    <w:rsid w:val="007823AA"/>
  </w:style>
  <w:style w:type="paragraph" w:customStyle="1" w:styleId="306BD100377B45609235F42361F48CE1">
    <w:name w:val="306BD100377B45609235F42361F48CE1"/>
    <w:rsid w:val="007823AA"/>
  </w:style>
  <w:style w:type="paragraph" w:customStyle="1" w:styleId="C3ECA447034241749913D9A5E407919C">
    <w:name w:val="C3ECA447034241749913D9A5E407919C"/>
    <w:rsid w:val="007823AA"/>
  </w:style>
  <w:style w:type="paragraph" w:customStyle="1" w:styleId="D79888F3BE9546E78EA48D8618C4EFD3">
    <w:name w:val="D79888F3BE9546E78EA48D8618C4EFD3"/>
    <w:rsid w:val="008A63A1"/>
  </w:style>
  <w:style w:type="paragraph" w:customStyle="1" w:styleId="75118DE2CCB54AC08F4C6A0E77A0B0A2">
    <w:name w:val="75118DE2CCB54AC08F4C6A0E77A0B0A2"/>
    <w:rsid w:val="008A63A1"/>
  </w:style>
  <w:style w:type="paragraph" w:customStyle="1" w:styleId="9C553704C42B420E895C5584EF590B82">
    <w:name w:val="9C553704C42B420E895C5584EF590B82"/>
    <w:rsid w:val="008A63A1"/>
  </w:style>
  <w:style w:type="paragraph" w:customStyle="1" w:styleId="FB735D08632B41448877D8CCC6C0F8BF">
    <w:name w:val="FB735D08632B41448877D8CCC6C0F8BF"/>
    <w:rsid w:val="008A63A1"/>
  </w:style>
  <w:style w:type="paragraph" w:customStyle="1" w:styleId="F17713AD2405424EA37E5E33D85B9A74">
    <w:name w:val="F17713AD2405424EA37E5E33D85B9A74"/>
    <w:rsid w:val="008A63A1"/>
  </w:style>
  <w:style w:type="paragraph" w:customStyle="1" w:styleId="EF918206F8B04B8E9E8271F6210E1486">
    <w:name w:val="EF918206F8B04B8E9E8271F6210E1486"/>
    <w:rsid w:val="008A63A1"/>
  </w:style>
  <w:style w:type="paragraph" w:customStyle="1" w:styleId="633320310BD94A8B972E6885311561A8">
    <w:name w:val="633320310BD94A8B972E6885311561A8"/>
    <w:rsid w:val="008A63A1"/>
  </w:style>
  <w:style w:type="paragraph" w:customStyle="1" w:styleId="AD67B9F6FBCB43BBB2C52062AAF79DB7">
    <w:name w:val="AD67B9F6FBCB43BBB2C52062AAF79DB7"/>
    <w:rsid w:val="008A63A1"/>
  </w:style>
  <w:style w:type="paragraph" w:customStyle="1" w:styleId="6571A8D5DD6842BC81B75CBB84F2A860">
    <w:name w:val="6571A8D5DD6842BC81B75CBB84F2A860"/>
    <w:rsid w:val="008A63A1"/>
  </w:style>
  <w:style w:type="paragraph" w:customStyle="1" w:styleId="C4C406C6C2EF4D269078F4EADB6ECBB9">
    <w:name w:val="C4C406C6C2EF4D269078F4EADB6ECBB9"/>
    <w:rsid w:val="008A63A1"/>
  </w:style>
  <w:style w:type="paragraph" w:customStyle="1" w:styleId="B26A95A683AF4546B678327F944735C3">
    <w:name w:val="B26A95A683AF4546B678327F944735C3"/>
    <w:rsid w:val="008A63A1"/>
  </w:style>
  <w:style w:type="paragraph" w:customStyle="1" w:styleId="89177808C33448C08DD19D0C0E475EA6">
    <w:name w:val="89177808C33448C08DD19D0C0E475EA6"/>
    <w:rsid w:val="008A63A1"/>
  </w:style>
  <w:style w:type="paragraph" w:customStyle="1" w:styleId="C41F464009B04751B8A5BA7343F403DE">
    <w:name w:val="C41F464009B04751B8A5BA7343F403DE"/>
    <w:rsid w:val="008A63A1"/>
  </w:style>
  <w:style w:type="paragraph" w:customStyle="1" w:styleId="01E47473861844459D411A90A4AD0073">
    <w:name w:val="01E47473861844459D411A90A4AD0073"/>
    <w:rsid w:val="008A63A1"/>
  </w:style>
  <w:style w:type="paragraph" w:customStyle="1" w:styleId="BA712E07E1524AB3B4B6FFB116140CD3">
    <w:name w:val="BA712E07E1524AB3B4B6FFB116140CD3"/>
    <w:rsid w:val="008A63A1"/>
  </w:style>
  <w:style w:type="paragraph" w:customStyle="1" w:styleId="9F25B5F54FE940B5A918879F0F7F2597">
    <w:name w:val="9F25B5F54FE940B5A918879F0F7F2597"/>
    <w:rsid w:val="008A63A1"/>
  </w:style>
  <w:style w:type="paragraph" w:customStyle="1" w:styleId="02A8C2081FA84B7A9ABF6F5FF8A60A5E">
    <w:name w:val="02A8C2081FA84B7A9ABF6F5FF8A60A5E"/>
    <w:rsid w:val="009369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Lisa M. Caswell</CompanyAddress>
  <CompanyPhone>Elmira, NY 14905</CompanyPhone>
  <CompanyFax/>
  <CompanyEmail>lisacaswell74@gmail.com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8CBF5C80-3229-49DE-A6DC-E237547E1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1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Caswell</dc:creator>
  <cp:keywords>607-483-0853</cp:keywords>
  <cp:lastModifiedBy>Lisa Caswell</cp:lastModifiedBy>
  <cp:revision>2</cp:revision>
  <cp:lastPrinted>2016-09-13T01:35:00Z</cp:lastPrinted>
  <dcterms:created xsi:type="dcterms:W3CDTF">2016-09-14T01:10:00Z</dcterms:created>
  <dcterms:modified xsi:type="dcterms:W3CDTF">2016-09-14T01:10:00Z</dcterms:modified>
  <cp:category>716 Winsor Avenue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